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A35E" w14:textId="04ACEB38" w:rsidR="00816216" w:rsidRPr="00EE6013" w:rsidRDefault="006A2307" w:rsidP="00982D77">
      <w:pPr>
        <w:pStyle w:val="a4"/>
        <w:spacing w:line="264" w:lineRule="auto"/>
        <w:rPr>
          <w:lang w:val="en-US"/>
        </w:rPr>
      </w:pPr>
      <w:r w:rsidRPr="00EE6013">
        <w:rPr>
          <w:lang w:val="en-US"/>
        </w:rPr>
        <w:t>Aliaksiej Ramanchuk</w:t>
      </w:r>
    </w:p>
    <w:p w14:paraId="128EA7B2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en-US" w:bidi="ru-RU"/>
        </w:rPr>
      </w:pPr>
      <w:r w:rsidRPr="00EE6013">
        <w:rPr>
          <w:lang w:val="en-US" w:bidi="ru-RU"/>
        </w:rPr>
        <w:t xml:space="preserve">E-mail: </w:t>
      </w:r>
      <w:hyperlink r:id="rId8" w:history="1">
        <w:r w:rsidRPr="00EE6013">
          <w:rPr>
            <w:rStyle w:val="af2"/>
            <w:lang w:val="en-US" w:bidi="ru-RU"/>
          </w:rPr>
          <w:t>lioksa.ramanchuk@gmail.com</w:t>
        </w:r>
      </w:hyperlink>
    </w:p>
    <w:p w14:paraId="05C406A6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Telegram: </w:t>
      </w:r>
      <w:hyperlink r:id="rId9" w:history="1">
        <w:r w:rsidRPr="00EE6013">
          <w:rPr>
            <w:rStyle w:val="af2"/>
            <w:lang w:val="en-US" w:bidi="ru-RU"/>
          </w:rPr>
          <w:t>t.me/vitanki</w:t>
        </w:r>
      </w:hyperlink>
    </w:p>
    <w:p w14:paraId="4C3FBD82" w14:textId="29FB4DFE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>Phone: +375 25 547-46-02</w:t>
      </w:r>
    </w:p>
    <w:p w14:paraId="44560EB3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LinkedIn: </w:t>
      </w:r>
      <w:hyperlink r:id="rId10" w:history="1">
        <w:r w:rsidRPr="00EE6013">
          <w:rPr>
            <w:rStyle w:val="af2"/>
            <w:lang w:val="en-US" w:bidi="ru-RU"/>
          </w:rPr>
          <w:t>www.linkedin.com/in/lioksa-ramanchuk</w:t>
        </w:r>
      </w:hyperlink>
    </w:p>
    <w:p w14:paraId="347EC723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GitHub: </w:t>
      </w:r>
      <w:hyperlink r:id="rId11" w:history="1">
        <w:r w:rsidRPr="00EE6013">
          <w:rPr>
            <w:rStyle w:val="af2"/>
            <w:lang w:val="en-US" w:bidi="ru-RU"/>
          </w:rPr>
          <w:t>github.com/Lioksa-Ramanchuk</w:t>
        </w:r>
      </w:hyperlink>
    </w:p>
    <w:p w14:paraId="0ABC3ED3" w14:textId="77777777" w:rsidR="00195DF6" w:rsidRPr="00EE6013" w:rsidRDefault="00195DF6" w:rsidP="00982D77">
      <w:pPr>
        <w:pStyle w:val="a7"/>
        <w:spacing w:line="264" w:lineRule="auto"/>
        <w:rPr>
          <w:lang w:val="en-US" w:bidi="ru-RU"/>
        </w:rPr>
      </w:pPr>
    </w:p>
    <w:p w14:paraId="72C2DE7F" w14:textId="23FB68DE" w:rsidR="00195DF6" w:rsidRPr="00EE6013" w:rsidRDefault="00A76F7D" w:rsidP="00982D77">
      <w:pPr>
        <w:pStyle w:val="a7"/>
        <w:spacing w:line="264" w:lineRule="auto"/>
        <w:rPr>
          <w:lang w:val="en-US" w:bidi="ru-RU"/>
        </w:rPr>
      </w:pPr>
      <w:r>
        <w:rPr>
          <w:lang w:val="en-US" w:bidi="ru-RU"/>
        </w:rPr>
        <w:t>4</w:t>
      </w:r>
      <w:r w:rsidRPr="00A76F7D">
        <w:rPr>
          <w:vertAlign w:val="superscript"/>
          <w:lang w:val="en-US" w:bidi="ru-RU"/>
        </w:rPr>
        <w:t>th</w:t>
      </w:r>
      <w:r>
        <w:rPr>
          <w:lang w:val="en-US" w:bidi="ru-RU"/>
        </w:rPr>
        <w:t>-</w:t>
      </w:r>
      <w:r w:rsidR="00195DF6" w:rsidRPr="00EE6013">
        <w:rPr>
          <w:lang w:val="en-US" w:bidi="ru-RU"/>
        </w:rPr>
        <w:t>year student at the Faculty of IT, Belarusian State Technological University, specializing in "Information Technology Software" (software engineering).</w:t>
      </w:r>
    </w:p>
    <w:p w14:paraId="38DE90AB" w14:textId="77777777" w:rsidR="00195DF6" w:rsidRPr="00EE6013" w:rsidRDefault="00195DF6" w:rsidP="00982D77">
      <w:pPr>
        <w:pStyle w:val="a7"/>
        <w:spacing w:line="264" w:lineRule="auto"/>
        <w:rPr>
          <w:lang w:val="en-US" w:bidi="ru-RU"/>
        </w:rPr>
      </w:pPr>
    </w:p>
    <w:p w14:paraId="4D60C491" w14:textId="29E788CB" w:rsidR="00195DF6" w:rsidRPr="00EE6013" w:rsidRDefault="006A2307" w:rsidP="00982D77">
      <w:pPr>
        <w:pStyle w:val="a7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>I’m skilled</w:t>
      </w:r>
      <w:r w:rsidR="00195DF6" w:rsidRPr="00EE6013">
        <w:rPr>
          <w:lang w:val="en-US" w:bidi="ru-RU"/>
        </w:rPr>
        <w:t xml:space="preserve"> in programming languages C++, C#, Java, JavaScript,</w:t>
      </w:r>
      <w:r w:rsidRPr="00EE6013">
        <w:rPr>
          <w:lang w:val="en-US" w:bidi="ru-RU"/>
        </w:rPr>
        <w:t xml:space="preserve"> have</w:t>
      </w:r>
      <w:r w:rsidR="00195DF6" w:rsidRPr="00EE6013">
        <w:rPr>
          <w:lang w:val="en-US" w:bidi="ru-RU"/>
        </w:rPr>
        <w:t xml:space="preserve"> experience in developing </w:t>
      </w:r>
      <w:r w:rsidRPr="00EE6013">
        <w:rPr>
          <w:lang w:val="en-US" w:bidi="ru-RU"/>
        </w:rPr>
        <w:t>training</w:t>
      </w:r>
      <w:r w:rsidR="00195DF6" w:rsidRPr="00EE6013">
        <w:rPr>
          <w:lang w:val="en-US" w:bidi="ru-RU"/>
        </w:rPr>
        <w:t xml:space="preserve"> projects (software and client-server web applications) using</w:t>
      </w:r>
    </w:p>
    <w:p w14:paraId="1461BD5A" w14:textId="1BF234B5" w:rsidR="00195DF6" w:rsidRPr="00EE6013" w:rsidRDefault="006A2307" w:rsidP="000A673D">
      <w:pPr>
        <w:pStyle w:val="a7"/>
        <w:numPr>
          <w:ilvl w:val="0"/>
          <w:numId w:val="32"/>
        </w:numPr>
        <w:spacing w:line="264" w:lineRule="auto"/>
        <w:ind w:left="499" w:hanging="357"/>
        <w:rPr>
          <w:lang w:val="en-US" w:bidi="ru-RU"/>
        </w:rPr>
      </w:pPr>
      <w:r w:rsidRPr="00EE6013">
        <w:rPr>
          <w:lang w:val="en-US" w:bidi="ru-RU"/>
        </w:rPr>
        <w:t xml:space="preserve">platforms and technologies </w:t>
      </w:r>
      <w:r w:rsidR="00EE6013" w:rsidRPr="00EE6013">
        <w:rPr>
          <w:lang w:val="en-US" w:bidi="ru-RU"/>
        </w:rPr>
        <w:t>.</w:t>
      </w:r>
      <w:r w:rsidR="00195DF6" w:rsidRPr="00EE6013">
        <w:rPr>
          <w:lang w:val="en-US" w:bidi="ru-RU"/>
        </w:rPr>
        <w:t>NET, WPF, ASP.NET, Express.j</w:t>
      </w:r>
      <w:r w:rsidRPr="00EE6013">
        <w:rPr>
          <w:lang w:val="en-US" w:bidi="ru-RU"/>
        </w:rPr>
        <w:t>s</w:t>
      </w:r>
      <w:r w:rsidR="00195DF6" w:rsidRPr="00EE6013">
        <w:rPr>
          <w:lang w:val="en-US" w:bidi="ru-RU"/>
        </w:rPr>
        <w:t>;</w:t>
      </w:r>
    </w:p>
    <w:p w14:paraId="04A9F4E6" w14:textId="59E8E535" w:rsidR="00195DF6" w:rsidRPr="00EE6013" w:rsidRDefault="00EE6013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>DBMS</w:t>
      </w:r>
      <w:r w:rsidR="00195DF6" w:rsidRPr="00EE6013">
        <w:rPr>
          <w:lang w:val="en-US" w:bidi="ru-RU"/>
        </w:rPr>
        <w:t xml:space="preserve"> MS SQL Server, Oracle SQL Developer;</w:t>
      </w:r>
    </w:p>
    <w:p w14:paraId="0724CECF" w14:textId="4CF4E49F" w:rsidR="00195DF6" w:rsidRPr="00EE6013" w:rsidRDefault="00EE6013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ORM technologies </w:t>
      </w:r>
      <w:r w:rsidR="00195DF6" w:rsidRPr="00EE6013">
        <w:rPr>
          <w:lang w:val="en-US" w:bidi="ru-RU"/>
        </w:rPr>
        <w:t>EF Core, Prisma, Sequeliz</w:t>
      </w:r>
      <w:r w:rsidRPr="00EE6013">
        <w:rPr>
          <w:lang w:val="en-US" w:bidi="ru-RU"/>
        </w:rPr>
        <w:t>e</w:t>
      </w:r>
      <w:r w:rsidR="00195DF6" w:rsidRPr="00EE6013">
        <w:rPr>
          <w:lang w:val="en-US" w:bidi="ru-RU"/>
        </w:rPr>
        <w:t>;</w:t>
      </w:r>
    </w:p>
    <w:p w14:paraId="2A1E97F8" w14:textId="7F76C5F0" w:rsidR="00195DF6" w:rsidRPr="00EE6013" w:rsidRDefault="00EE6013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VCS </w:t>
      </w:r>
      <w:r w:rsidR="00195DF6" w:rsidRPr="00EE6013">
        <w:rPr>
          <w:lang w:val="en-US" w:bidi="ru-RU"/>
        </w:rPr>
        <w:t>Git and GitHub</w:t>
      </w:r>
    </w:p>
    <w:p w14:paraId="72B8C47B" w14:textId="5300EE98" w:rsidR="00195DF6" w:rsidRPr="00EE6013" w:rsidRDefault="00195DF6" w:rsidP="00982D77">
      <w:pPr>
        <w:pStyle w:val="a7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>primarily on Windows 10, with some experience in Linux.</w:t>
      </w:r>
    </w:p>
    <w:p w14:paraId="35569626" w14:textId="77777777" w:rsidR="00195DF6" w:rsidRPr="00EE6013" w:rsidRDefault="00195DF6" w:rsidP="00982D77">
      <w:pPr>
        <w:pStyle w:val="a7"/>
        <w:spacing w:line="264" w:lineRule="auto"/>
        <w:rPr>
          <w:lang w:val="en-US" w:bidi="ru-RU"/>
        </w:rPr>
      </w:pPr>
    </w:p>
    <w:p w14:paraId="55CB0632" w14:textId="71FC1AFC" w:rsidR="006270A9" w:rsidRPr="00EE6013" w:rsidRDefault="00195DF6" w:rsidP="00982D77">
      <w:pPr>
        <w:pStyle w:val="a7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I am independently studying modern C++ and C#, taking online courses and reading relevant literature. I strive to apply my knowledge in practice and continue to </w:t>
      </w:r>
      <w:r w:rsidR="00EE6013" w:rsidRPr="00EE6013">
        <w:rPr>
          <w:lang w:val="en-US" w:bidi="ru-RU"/>
        </w:rPr>
        <w:t>grow</w:t>
      </w:r>
      <w:r w:rsidRPr="00EE6013">
        <w:rPr>
          <w:lang w:val="en-US" w:bidi="ru-RU"/>
        </w:rPr>
        <w:t xml:space="preserve"> in the IT field.</w:t>
      </w:r>
    </w:p>
    <w:p w14:paraId="68B9968F" w14:textId="77777777" w:rsidR="006270A9" w:rsidRPr="00EE6013" w:rsidRDefault="00195DF6" w:rsidP="00982D77">
      <w:pPr>
        <w:pStyle w:val="1"/>
        <w:spacing w:line="264" w:lineRule="auto"/>
        <w:rPr>
          <w:lang w:val="en-US"/>
        </w:rPr>
      </w:pPr>
      <w:bookmarkStart w:id="0" w:name="_Toc175008270"/>
      <w:r w:rsidRPr="00EE6013">
        <w:rPr>
          <w:lang w:val="en-US"/>
        </w:rPr>
        <w:t>Education</w:t>
      </w:r>
      <w:bookmarkEnd w:id="0"/>
    </w:p>
    <w:p w14:paraId="32D1E975" w14:textId="77777777" w:rsidR="006270A9" w:rsidRPr="00EE6013" w:rsidRDefault="00195DF6" w:rsidP="00982D77">
      <w:pPr>
        <w:pStyle w:val="2"/>
        <w:spacing w:line="264" w:lineRule="auto"/>
        <w:rPr>
          <w:lang w:val="en-US"/>
        </w:rPr>
      </w:pPr>
      <w:bookmarkStart w:id="1" w:name="_Toc175008271"/>
      <w:r w:rsidRPr="00EE6013">
        <w:rPr>
          <w:lang w:val="en-US"/>
        </w:rPr>
        <w:t>Belarusian State Technological University (2021 – 2025)</w:t>
      </w:r>
      <w:bookmarkEnd w:id="1"/>
    </w:p>
    <w:p w14:paraId="39F5EA7F" w14:textId="77777777" w:rsidR="006270A9" w:rsidRPr="00EE6013" w:rsidRDefault="00195DF6" w:rsidP="00982D77">
      <w:pPr>
        <w:pStyle w:val="a7"/>
        <w:spacing w:line="264" w:lineRule="auto"/>
        <w:rPr>
          <w:lang w:val="en-US"/>
        </w:rPr>
      </w:pPr>
      <w:r w:rsidRPr="00EE6013">
        <w:rPr>
          <w:lang w:val="en-US" w:bidi="ru-RU"/>
        </w:rPr>
        <w:t>Specialty: "Information Technology Software"</w:t>
      </w:r>
    </w:p>
    <w:p w14:paraId="2A31DE6F" w14:textId="77777777" w:rsidR="00195DF6" w:rsidRPr="00EE6013" w:rsidRDefault="00195DF6" w:rsidP="006F0AAC">
      <w:pPr>
        <w:pStyle w:val="1"/>
        <w:spacing w:line="264" w:lineRule="auto"/>
        <w:rPr>
          <w:lang w:val="en-US"/>
        </w:rPr>
        <w:sectPr w:rsidR="00195DF6" w:rsidRPr="00EE6013" w:rsidSect="00617B26">
          <w:headerReference w:type="default" r:id="rId12"/>
          <w:footerReference w:type="default" r:id="rId13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EE6013">
        <w:rPr>
          <w:lang w:val="en-US"/>
        </w:rPr>
        <w:t>Skills (Languages and Technologies)</w:t>
      </w:r>
      <w:bookmarkEnd w:id="2"/>
    </w:p>
    <w:p w14:paraId="562F0910" w14:textId="77777777" w:rsidR="004F0273" w:rsidRPr="00EE6013" w:rsidRDefault="004F0273" w:rsidP="00982D77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Advanced Level</w:t>
      </w:r>
    </w:p>
    <w:p w14:paraId="657B8240" w14:textId="77777777" w:rsidR="00F17021" w:rsidRPr="00EE6013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C++</w:t>
      </w:r>
    </w:p>
    <w:p w14:paraId="4E40D07A" w14:textId="77777777" w:rsidR="00F17021" w:rsidRPr="00EE6013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C#</w:t>
      </w:r>
    </w:p>
    <w:p w14:paraId="278AC27F" w14:textId="77777777" w:rsidR="00511C97" w:rsidRPr="00EE6013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Java</w:t>
      </w:r>
    </w:p>
    <w:p w14:paraId="68CFE03A" w14:textId="77777777" w:rsidR="004F0273" w:rsidRPr="00EE6013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HTML, CSS</w:t>
      </w:r>
    </w:p>
    <w:p w14:paraId="76887734" w14:textId="77777777" w:rsidR="000A1246" w:rsidRPr="00EE6013" w:rsidRDefault="00195DF6" w:rsidP="000A1246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/>
        </w:rPr>
        <w:br w:type="column"/>
      </w:r>
      <w:r w:rsidR="000A1246"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Intermediate Level</w:t>
      </w:r>
    </w:p>
    <w:p w14:paraId="6C520AE3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22789031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064066AB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6FAF70CE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38878200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Sequelize, Prisma</w:t>
      </w:r>
    </w:p>
    <w:p w14:paraId="41931AE2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437B249F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6638BD67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29C709DC" w14:textId="77777777" w:rsidR="000A1246" w:rsidRPr="00EE6013" w:rsidRDefault="000A1246" w:rsidP="000A1246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BEGINNER Level</w:t>
      </w:r>
    </w:p>
    <w:p w14:paraId="53D216E9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3DC5C841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67A036C2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CMake</w:t>
      </w:r>
    </w:p>
    <w:p w14:paraId="0861A5D1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252307A3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4BE8C158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3B4E3199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41D19240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1FE468A9" w14:textId="77777777" w:rsidR="000A1246" w:rsidRPr="00EE6013" w:rsidRDefault="000A1246" w:rsidP="000A1246">
      <w:pPr>
        <w:pStyle w:val="a7"/>
        <w:spacing w:line="264" w:lineRule="auto"/>
        <w:jc w:val="center"/>
        <w:rPr>
          <w:lang w:val="en-US" w:bidi="ru-RU"/>
        </w:rPr>
        <w:sectPr w:rsidR="000A1246" w:rsidRPr="00EE6013" w:rsidSect="000A1246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59F5F6DF" w14:textId="49A12370" w:rsidR="00A25429" w:rsidRPr="00EE6013" w:rsidRDefault="00A25429" w:rsidP="00A25429">
      <w:pPr>
        <w:pStyle w:val="1"/>
        <w:spacing w:line="264" w:lineRule="auto"/>
        <w:rPr>
          <w:lang w:val="en-US"/>
        </w:rPr>
      </w:pPr>
      <w:bookmarkStart w:id="3" w:name="_Toc175008273"/>
      <w:r w:rsidRPr="00EE6013">
        <w:rPr>
          <w:lang w:val="en-US"/>
        </w:rPr>
        <w:t>Languages</w:t>
      </w:r>
      <w:bookmarkEnd w:id="3"/>
    </w:p>
    <w:p w14:paraId="1BADD86C" w14:textId="77777777" w:rsidR="00A25429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>Belarusian – C2</w:t>
      </w:r>
    </w:p>
    <w:p w14:paraId="43FB6B2B" w14:textId="77777777" w:rsidR="00EE6013" w:rsidRPr="00EE6013" w:rsidRDefault="00EE6013" w:rsidP="00EE6013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>English – B2</w:t>
      </w:r>
    </w:p>
    <w:p w14:paraId="77546559" w14:textId="77777777" w:rsidR="00A25429" w:rsidRPr="00EE6013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en-US"/>
        </w:rPr>
      </w:pPr>
      <w:r w:rsidRPr="00EE6013">
        <w:rPr>
          <w:lang w:val="en-US" w:bidi="ru-RU"/>
        </w:rPr>
        <w:t>Russian – C2</w:t>
      </w:r>
    </w:p>
    <w:p w14:paraId="7BC0F76C" w14:textId="77777777" w:rsidR="00A25429" w:rsidRPr="00EE6013" w:rsidRDefault="00A25429" w:rsidP="00A25429">
      <w:pPr>
        <w:pStyle w:val="a7"/>
        <w:spacing w:line="264" w:lineRule="auto"/>
        <w:rPr>
          <w:lang w:val="en-US" w:bidi="ru-RU"/>
        </w:rPr>
      </w:pPr>
      <w:r w:rsidRPr="00EE6013">
        <w:rPr>
          <w:lang w:val="en-US" w:bidi="ru-RU"/>
        </w:rPr>
        <w:br w:type="page"/>
      </w:r>
    </w:p>
    <w:p w14:paraId="34E0E03F" w14:textId="77777777" w:rsidR="00A25429" w:rsidRPr="00EE6013" w:rsidRDefault="00643E2E" w:rsidP="00A25429">
      <w:pPr>
        <w:pStyle w:val="1"/>
        <w:spacing w:line="264" w:lineRule="auto"/>
        <w:rPr>
          <w:lang w:val="en-US"/>
        </w:rPr>
        <w:sectPr w:rsidR="00A25429" w:rsidRPr="00EE6013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EE6013">
        <w:rPr>
          <w:lang w:val="en-US"/>
        </w:rPr>
        <w:lastRenderedPageBreak/>
        <w:t>Projects</w:t>
      </w:r>
      <w:bookmarkEnd w:id="4"/>
    </w:p>
    <w:p w14:paraId="3207AE06" w14:textId="77777777" w:rsidR="00A25429" w:rsidRPr="00EE6013" w:rsidRDefault="006F0AAC" w:rsidP="00A25429">
      <w:pPr>
        <w:pStyle w:val="a7"/>
        <w:spacing w:line="264" w:lineRule="auto"/>
        <w:rPr>
          <w:caps/>
          <w:lang w:val="en-US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CryptographyLib</w:t>
      </w:r>
    </w:p>
    <w:p w14:paraId="6BABED8D" w14:textId="77777777" w:rsidR="00982D77" w:rsidRPr="00EE6013" w:rsidRDefault="00982D77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personal project, 2024</w:t>
      </w:r>
    </w:p>
    <w:p w14:paraId="3DC51E1A" w14:textId="7BC09250" w:rsidR="00982D77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</w:t>
      </w:r>
      <w:r w:rsidR="00EE6013">
        <w:rPr>
          <w:lang w:val="en-US" w:bidi="ru-RU"/>
        </w:rPr>
        <w:t xml:space="preserve"> C#</w:t>
      </w:r>
      <w:r w:rsidRPr="00EE6013">
        <w:rPr>
          <w:lang w:val="en-US" w:bidi="ru-RU"/>
        </w:rPr>
        <w:t xml:space="preserve"> cryptographic library</w:t>
      </w:r>
      <w:r w:rsidR="00EE6013">
        <w:rPr>
          <w:lang w:val="en-US" w:bidi="ru-RU"/>
        </w:rPr>
        <w:t xml:space="preserve"> </w:t>
      </w:r>
      <w:r w:rsidRPr="00EE6013">
        <w:rPr>
          <w:lang w:val="en-US" w:bidi="ru-RU"/>
        </w:rPr>
        <w:t>with</w:t>
      </w:r>
      <w:r w:rsidR="00C9611B">
        <w:rPr>
          <w:lang w:val="en-US" w:bidi="ru-RU"/>
        </w:rPr>
        <w:t xml:space="preserve"> a support of</w:t>
      </w:r>
      <w:r w:rsidRPr="00EE6013">
        <w:rPr>
          <w:lang w:val="en-US" w:bidi="ru-RU"/>
        </w:rPr>
        <w:t xml:space="preserve"> text analysis, encryption, </w:t>
      </w:r>
      <w:r w:rsidR="00EE6013">
        <w:rPr>
          <w:lang w:val="en-US" w:bidi="ru-RU"/>
        </w:rPr>
        <w:t>EDS generation</w:t>
      </w:r>
      <w:r w:rsidRPr="00EE6013">
        <w:rPr>
          <w:lang w:val="en-US" w:bidi="ru-RU"/>
        </w:rPr>
        <w:t>.</w:t>
      </w:r>
    </w:p>
    <w:p w14:paraId="4E20AA3B" w14:textId="77777777" w:rsidR="00982D77" w:rsidRPr="00EE6013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C#, MSVS</w:t>
      </w:r>
    </w:p>
    <w:p w14:paraId="562F6AA8" w14:textId="77777777" w:rsidR="006F0AAC" w:rsidRPr="00EE6013" w:rsidRDefault="006F0AAC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</w:pPr>
    </w:p>
    <w:p w14:paraId="741B84F9" w14:textId="77777777" w:rsidR="00A25429" w:rsidRPr="00EE6013" w:rsidRDefault="00982D77" w:rsidP="00A25429">
      <w:pPr>
        <w:pStyle w:val="a7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Board Games Store 2</w:t>
      </w:r>
    </w:p>
    <w:p w14:paraId="5EC92B68" w14:textId="77777777" w:rsidR="00982D77" w:rsidRPr="00EE6013" w:rsidRDefault="00982D77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2024</w:t>
      </w:r>
    </w:p>
    <w:p w14:paraId="669324CC" w14:textId="3DD155B3" w:rsidR="00982D77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client-server web application for a</w:t>
      </w:r>
      <w:r w:rsidR="00C9611B">
        <w:rPr>
          <w:lang w:val="en-US" w:bidi="ru-RU"/>
        </w:rPr>
        <w:t>n arbitrary online</w:t>
      </w:r>
      <w:r w:rsidRPr="00EE6013">
        <w:rPr>
          <w:lang w:val="en-US" w:bidi="ru-RU"/>
        </w:rPr>
        <w:t xml:space="preserve"> board game</w:t>
      </w:r>
      <w:r w:rsidR="00C9611B">
        <w:rPr>
          <w:lang w:val="en-US" w:bidi="ru-RU"/>
        </w:rPr>
        <w:t>s</w:t>
      </w:r>
      <w:r w:rsidRPr="00EE6013">
        <w:rPr>
          <w:lang w:val="en-US" w:bidi="ru-RU"/>
        </w:rPr>
        <w:t xml:space="preserve"> store using ORM.</w:t>
      </w:r>
    </w:p>
    <w:p w14:paraId="08B68FB0" w14:textId="3B380376" w:rsidR="00C9611B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T-SQL</w:t>
      </w:r>
      <w:r w:rsidR="00C9611B">
        <w:rPr>
          <w:lang w:val="en-US"/>
        </w:rPr>
        <w:t xml:space="preserve">, </w:t>
      </w:r>
      <w:r w:rsidR="00C9611B" w:rsidRPr="00EE6013">
        <w:rPr>
          <w:lang w:val="en-US"/>
        </w:rPr>
        <w:t>Sequelize, Redis</w:t>
      </w:r>
    </w:p>
    <w:p w14:paraId="7621DA59" w14:textId="10483C6E" w:rsidR="006F0AAC" w:rsidRPr="00C9611B" w:rsidRDefault="00982D77" w:rsidP="00C9611B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JavaScript, EJS, CSS</w:t>
      </w:r>
    </w:p>
    <w:p w14:paraId="0BC278BA" w14:textId="73BDD8F8" w:rsidR="006F0AAC" w:rsidRPr="00EE6013" w:rsidRDefault="00C9611B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Express.js,</w:t>
      </w:r>
      <w:r>
        <w:rPr>
          <w:lang w:val="en-US"/>
        </w:rPr>
        <w:t xml:space="preserve"> </w:t>
      </w:r>
      <w:r w:rsidR="00982D77" w:rsidRPr="00EE6013">
        <w:rPr>
          <w:lang w:val="en-US"/>
        </w:rPr>
        <w:t>HTTPS, WSS</w:t>
      </w:r>
    </w:p>
    <w:p w14:paraId="3E9E3CBB" w14:textId="77777777" w:rsidR="00982D77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MS SQL Server, VSCode</w:t>
      </w:r>
    </w:p>
    <w:p w14:paraId="6C30F7B9" w14:textId="77777777" w:rsidR="00C9611B" w:rsidRDefault="00C9611B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>
        <w:rPr>
          <w:lang w:val="en-US"/>
        </w:rPr>
        <w:t>JWT</w:t>
      </w:r>
    </w:p>
    <w:p w14:paraId="578C9E82" w14:textId="290627C8" w:rsidR="00982D77" w:rsidRPr="00EE6013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MVC</w:t>
      </w:r>
    </w:p>
    <w:p w14:paraId="48A9D37E" w14:textId="77777777" w:rsidR="000F43C3" w:rsidRPr="00EE6013" w:rsidRDefault="000F43C3" w:rsidP="00A25429">
      <w:pPr>
        <w:pStyle w:val="a7"/>
        <w:spacing w:line="264" w:lineRule="auto"/>
        <w:rPr>
          <w:lang w:val="en-US"/>
        </w:rPr>
      </w:pPr>
    </w:p>
    <w:p w14:paraId="362362B0" w14:textId="77777777" w:rsidR="00A25429" w:rsidRPr="00EE6013" w:rsidRDefault="00982D77" w:rsidP="00A25429">
      <w:pPr>
        <w:pStyle w:val="a7"/>
        <w:spacing w:line="264" w:lineRule="auto"/>
        <w:rPr>
          <w:lang w:val="en-US" w:bidi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Board Games Store</w:t>
      </w:r>
    </w:p>
    <w:p w14:paraId="068DD295" w14:textId="5E881D91" w:rsidR="006F0AAC" w:rsidRPr="00EE6013" w:rsidRDefault="006F0AAC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</w:t>
      </w:r>
      <w:r w:rsidR="00875EE1">
        <w:rPr>
          <w:i/>
          <w:iCs/>
          <w:lang w:val="en-US" w:bidi="ru-RU"/>
        </w:rPr>
        <w:t>work</w:t>
      </w:r>
      <w:r w:rsidRPr="00EE6013">
        <w:rPr>
          <w:i/>
          <w:iCs/>
          <w:lang w:val="en-US" w:bidi="ru-RU"/>
        </w:rPr>
        <w:t>, 2023</w:t>
      </w:r>
    </w:p>
    <w:p w14:paraId="09D44D0A" w14:textId="6F3A7702" w:rsidR="006F0AAC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client-server web application for a</w:t>
      </w:r>
      <w:r w:rsidR="00C9611B">
        <w:rPr>
          <w:lang w:val="en-US" w:bidi="ru-RU"/>
        </w:rPr>
        <w:t>n arbitrary</w:t>
      </w:r>
      <w:r w:rsidRPr="00EE6013">
        <w:rPr>
          <w:lang w:val="en-US" w:bidi="ru-RU"/>
        </w:rPr>
        <w:t xml:space="preserve"> </w:t>
      </w:r>
      <w:r w:rsidR="00C9611B">
        <w:rPr>
          <w:lang w:val="en-US" w:bidi="ru-RU"/>
        </w:rPr>
        <w:t xml:space="preserve">online </w:t>
      </w:r>
      <w:r w:rsidRPr="00EE6013">
        <w:rPr>
          <w:lang w:val="en-US" w:bidi="ru-RU"/>
        </w:rPr>
        <w:t>board game</w:t>
      </w:r>
      <w:r w:rsidR="00C9611B">
        <w:rPr>
          <w:lang w:val="en-US" w:bidi="ru-RU"/>
        </w:rPr>
        <w:t>s</w:t>
      </w:r>
      <w:r w:rsidRPr="00EE6013">
        <w:rPr>
          <w:lang w:val="en-US" w:bidi="ru-RU"/>
        </w:rPr>
        <w:t xml:space="preserve"> store.</w:t>
      </w:r>
    </w:p>
    <w:p w14:paraId="309C20DF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PL/SQL</w:t>
      </w:r>
    </w:p>
    <w:p w14:paraId="70A5D33D" w14:textId="77777777" w:rsidR="00982D77" w:rsidRPr="00EE6013" w:rsidRDefault="006F0AAC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JavaScript, EJS, CSS</w:t>
      </w:r>
    </w:p>
    <w:p w14:paraId="24A5CF43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Express.js, HTTP</w:t>
      </w:r>
    </w:p>
    <w:p w14:paraId="080CF9D0" w14:textId="77777777" w:rsidR="00982D77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Oracle SQL Developer, VSCode</w:t>
      </w:r>
    </w:p>
    <w:p w14:paraId="74D84413" w14:textId="77777777" w:rsidR="00A25429" w:rsidRPr="00EE6013" w:rsidRDefault="00A25429" w:rsidP="00A25429">
      <w:pPr>
        <w:pStyle w:val="a7"/>
        <w:spacing w:after="0" w:line="264" w:lineRule="auto"/>
        <w:rPr>
          <w:lang w:val="en-US" w:bidi="ru-RU"/>
        </w:rPr>
      </w:pPr>
      <w:r w:rsidRPr="00EE6013">
        <w:rPr>
          <w:lang w:val="en-US" w:bidi="ru-RU"/>
        </w:rPr>
        <w:br w:type="column"/>
      </w:r>
      <w:r w:rsidR="00982D77"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Bookstore</w:t>
      </w:r>
    </w:p>
    <w:p w14:paraId="27B890DA" w14:textId="77777777" w:rsidR="006F0AAC" w:rsidRPr="00EE6013" w:rsidRDefault="006F0AAC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2023</w:t>
      </w:r>
    </w:p>
    <w:p w14:paraId="6E99D016" w14:textId="011067A3" w:rsidR="006F0AAC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WPF application for a</w:t>
      </w:r>
      <w:r w:rsidR="00C9611B">
        <w:rPr>
          <w:lang w:val="en-US" w:bidi="ru-RU"/>
        </w:rPr>
        <w:t>n arbitrary online</w:t>
      </w:r>
      <w:r w:rsidRPr="00EE6013">
        <w:rPr>
          <w:lang w:val="en-US" w:bidi="ru-RU"/>
        </w:rPr>
        <w:t xml:space="preserve"> bookstore.</w:t>
      </w:r>
    </w:p>
    <w:p w14:paraId="1DD0D47B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C#, XAML</w:t>
      </w:r>
    </w:p>
    <w:p w14:paraId="6F742927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WPF</w:t>
      </w:r>
    </w:p>
    <w:p w14:paraId="565BBF64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T-SQL, EF Core</w:t>
      </w:r>
    </w:p>
    <w:p w14:paraId="18CA53D8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MS SQL Server, MSVS</w:t>
      </w:r>
    </w:p>
    <w:p w14:paraId="24FF4A41" w14:textId="77777777" w:rsidR="00982D77" w:rsidRPr="00EE6013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MVVM</w:t>
      </w:r>
    </w:p>
    <w:p w14:paraId="70D06FB5" w14:textId="77777777" w:rsidR="000F43C3" w:rsidRPr="00EE6013" w:rsidRDefault="000F43C3" w:rsidP="00A25429">
      <w:pPr>
        <w:pStyle w:val="a7"/>
        <w:spacing w:line="264" w:lineRule="auto"/>
        <w:rPr>
          <w:lang w:val="en-US" w:bidi="ru-RU"/>
        </w:rPr>
      </w:pPr>
    </w:p>
    <w:p w14:paraId="075A79A1" w14:textId="77777777" w:rsidR="00A25429" w:rsidRPr="00EE6013" w:rsidRDefault="00982D77" w:rsidP="00A25429">
      <w:pPr>
        <w:pStyle w:val="a7"/>
        <w:spacing w:line="264" w:lineRule="auto"/>
        <w:rPr>
          <w:lang w:val="en-US" w:bidi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RAM-2022 Compiler</w:t>
      </w:r>
    </w:p>
    <w:p w14:paraId="34F8C72B" w14:textId="77777777" w:rsidR="006F0AAC" w:rsidRPr="00EE6013" w:rsidRDefault="006F0AAC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2022</w:t>
      </w:r>
    </w:p>
    <w:p w14:paraId="46FD8082" w14:textId="65057F15" w:rsidR="006F0AAC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 xml:space="preserve">Development of a custom programming language and its compiler in C++ with </w:t>
      </w:r>
      <w:r w:rsidR="00C9611B">
        <w:rPr>
          <w:lang w:val="en-US" w:bidi="ru-RU"/>
        </w:rPr>
        <w:t xml:space="preserve">a </w:t>
      </w:r>
      <w:r w:rsidRPr="00EE6013">
        <w:rPr>
          <w:lang w:val="en-US" w:bidi="ru-RU"/>
        </w:rPr>
        <w:t>translation to ASM.</w:t>
      </w:r>
    </w:p>
    <w:p w14:paraId="0637C46F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C++, ASM</w:t>
      </w:r>
    </w:p>
    <w:p w14:paraId="24779B8F" w14:textId="77777777" w:rsidR="00982D77" w:rsidRPr="00EE6013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MSVS</w:t>
      </w:r>
    </w:p>
    <w:p w14:paraId="1B97907F" w14:textId="77777777" w:rsidR="000F43C3" w:rsidRPr="00EE6013" w:rsidRDefault="000F43C3" w:rsidP="00A25429">
      <w:pPr>
        <w:pStyle w:val="a7"/>
        <w:spacing w:line="264" w:lineRule="auto"/>
        <w:rPr>
          <w:lang w:val="en-US" w:bidi="ru-RU"/>
        </w:rPr>
      </w:pPr>
    </w:p>
    <w:p w14:paraId="208F1FEC" w14:textId="77777777" w:rsidR="00A25429" w:rsidRPr="00EE6013" w:rsidRDefault="00982D77" w:rsidP="00A25429">
      <w:pPr>
        <w:pStyle w:val="a7"/>
        <w:spacing w:line="264" w:lineRule="auto"/>
        <w:rPr>
          <w:lang w:val="en-US" w:bidi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Theatre</w:t>
      </w:r>
    </w:p>
    <w:p w14:paraId="2DC854A9" w14:textId="77777777" w:rsidR="006F0AAC" w:rsidRPr="00EE6013" w:rsidRDefault="006F0AAC" w:rsidP="00A25429">
      <w:pPr>
        <w:pStyle w:val="a7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2022</w:t>
      </w:r>
    </w:p>
    <w:p w14:paraId="7964AC83" w14:textId="259252B1" w:rsidR="006F0AAC" w:rsidRPr="00EE6013" w:rsidRDefault="00982D77" w:rsidP="00A25429">
      <w:pPr>
        <w:pStyle w:val="a7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static website for a</w:t>
      </w:r>
      <w:r w:rsidR="00C9611B">
        <w:rPr>
          <w:lang w:val="en-US" w:bidi="ru-RU"/>
        </w:rPr>
        <w:t>n arbitrary</w:t>
      </w:r>
      <w:r w:rsidRPr="00EE6013">
        <w:rPr>
          <w:lang w:val="en-US" w:bidi="ru-RU"/>
        </w:rPr>
        <w:t xml:space="preserve"> theatre.</w:t>
      </w:r>
    </w:p>
    <w:p w14:paraId="263B049E" w14:textId="77777777" w:rsidR="006F0AAC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HTML, (S)CSS, JavaScript, XML</w:t>
      </w:r>
    </w:p>
    <w:p w14:paraId="412CF1F2" w14:textId="77777777" w:rsidR="00A25429" w:rsidRPr="00EE6013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  <w:sectPr w:rsidR="00A25429" w:rsidRPr="00EE6013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EE6013">
        <w:rPr>
          <w:lang w:val="en-US"/>
        </w:rPr>
        <w:t>Figma, VSCode</w:t>
      </w:r>
    </w:p>
    <w:p w14:paraId="744AB4DE" w14:textId="77777777" w:rsidR="00D85BA3" w:rsidRPr="00EE6013" w:rsidRDefault="0057155A" w:rsidP="00D85BA3">
      <w:pPr>
        <w:pStyle w:val="1"/>
        <w:spacing w:line="264" w:lineRule="auto"/>
        <w:rPr>
          <w:lang w:val="en-US"/>
        </w:rPr>
        <w:sectPr w:rsidR="00D85BA3" w:rsidRPr="00EE6013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5" w:name="_Toc175008275"/>
      <w:r w:rsidRPr="00EE6013">
        <w:rPr>
          <w:lang w:val="en-US"/>
        </w:rPr>
        <w:t>Self-Education</w:t>
      </w:r>
      <w:bookmarkEnd w:id="5"/>
    </w:p>
    <w:p w14:paraId="71098E53" w14:textId="77777777" w:rsidR="0057155A" w:rsidRPr="00EE6013" w:rsidRDefault="0057155A" w:rsidP="00982D77">
      <w:pPr>
        <w:pStyle w:val="2"/>
        <w:spacing w:line="264" w:lineRule="auto"/>
        <w:rPr>
          <w:lang w:val="en-US"/>
        </w:rPr>
      </w:pPr>
      <w:bookmarkStart w:id="6" w:name="_Toc175008276"/>
      <w:r w:rsidRPr="00EE6013">
        <w:rPr>
          <w:lang w:val="en-US"/>
        </w:rPr>
        <w:t>Completed Courses</w:t>
      </w:r>
      <w:bookmarkEnd w:id="6"/>
    </w:p>
    <w:p w14:paraId="16A5F2BA" w14:textId="77777777" w:rsidR="003F0B37" w:rsidRPr="00EE6013" w:rsidRDefault="003F0B37" w:rsidP="00D85BA3">
      <w:pPr>
        <w:pStyle w:val="a7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learn.epam.com</w:t>
      </w:r>
    </w:p>
    <w:p w14:paraId="775D84B0" w14:textId="77777777" w:rsidR="003F0B37" w:rsidRPr="00EE6013" w:rsidRDefault="0057155A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EE6013">
        <w:rPr>
          <w:i/>
          <w:iCs/>
          <w:lang w:val="en-US"/>
        </w:rPr>
        <w:t>Continuous Integration with Jenkins</w:t>
      </w:r>
    </w:p>
    <w:p w14:paraId="59B839D7" w14:textId="77777777" w:rsidR="003F0B37" w:rsidRPr="00EE6013" w:rsidRDefault="003F0B37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EE6013">
        <w:rPr>
          <w:i/>
          <w:iCs/>
          <w:lang w:val="en-US"/>
        </w:rPr>
        <w:t>Version Control with Git</w:t>
      </w:r>
    </w:p>
    <w:p w14:paraId="1090EE60" w14:textId="77777777" w:rsidR="00FE0154" w:rsidRPr="00542AA5" w:rsidRDefault="00FE0154" w:rsidP="00FE0154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metanit.com</w:t>
      </w:r>
    </w:p>
    <w:p w14:paraId="23158D54" w14:textId="77777777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Руководство по WPF</w:t>
      </w:r>
    </w:p>
    <w:p w14:paraId="0CDB88B0" w14:textId="77777777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Паттерны проектирования в C# и .NET</w:t>
      </w:r>
    </w:p>
    <w:p w14:paraId="5D17921D" w14:textId="77777777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Полное руководство по языку программирования С# 12 и платформе .NET 8</w:t>
      </w:r>
    </w:p>
    <w:p w14:paraId="6C4D5BFE" w14:textId="77777777" w:rsidR="00FE0154" w:rsidRPr="00542AA5" w:rsidRDefault="00FE0154" w:rsidP="00FE0154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ravesli.com</w:t>
      </w:r>
    </w:p>
    <w:p w14:paraId="6ECF09F8" w14:textId="77777777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Уроки С++ для начинающих</w:t>
      </w:r>
    </w:p>
    <w:p w14:paraId="0388185B" w14:textId="77777777" w:rsidR="003F0B37" w:rsidRPr="00EE6013" w:rsidRDefault="000F43C3" w:rsidP="00D85BA3">
      <w:pPr>
        <w:pStyle w:val="2"/>
        <w:rPr>
          <w:lang w:val="en-US"/>
        </w:rPr>
      </w:pPr>
      <w:r w:rsidRPr="00EE6013">
        <w:rPr>
          <w:i/>
          <w:iCs/>
          <w:lang w:val="en-US"/>
        </w:rPr>
        <w:br w:type="column"/>
      </w:r>
      <w:bookmarkStart w:id="7" w:name="_Toc175008277"/>
      <w:r w:rsidR="003F0B37" w:rsidRPr="00EE6013">
        <w:rPr>
          <w:lang w:val="en-US"/>
        </w:rPr>
        <w:t>Read Literature</w:t>
      </w:r>
      <w:bookmarkEnd w:id="7"/>
    </w:p>
    <w:p w14:paraId="171AFC08" w14:textId="77777777" w:rsidR="003F0B37" w:rsidRPr="00EE6013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Scott Meyers</w:t>
      </w:r>
    </w:p>
    <w:p w14:paraId="01436F64" w14:textId="426ECCB9" w:rsidR="00643E2E" w:rsidRPr="00EE6013" w:rsidRDefault="00FE0154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542AA5">
        <w:rPr>
          <w:i/>
          <w:iCs/>
          <w:lang w:val="be-BY"/>
        </w:rPr>
        <w:t>Эффективный и современный C++</w:t>
      </w:r>
    </w:p>
    <w:p w14:paraId="1314F073" w14:textId="77777777" w:rsidR="003F0B37" w:rsidRPr="00EE6013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Herbert Schildt</w:t>
      </w:r>
    </w:p>
    <w:p w14:paraId="5D2DE358" w14:textId="46D03AA5" w:rsidR="00FE0154" w:rsidRPr="00542AA5" w:rsidRDefault="00FE0154" w:rsidP="00FE0154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  <w:sectPr w:rsidR="00FE0154" w:rsidRPr="00542AA5" w:rsidSect="00FE0154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542AA5">
        <w:rPr>
          <w:i/>
          <w:iCs/>
          <w:lang w:val="be-BY"/>
        </w:rPr>
        <w:t>C++: базовый кур</w:t>
      </w:r>
      <w:r>
        <w:rPr>
          <w:i/>
          <w:iCs/>
          <w:lang w:val="be-BY"/>
        </w:rPr>
        <w:t>с</w:t>
      </w:r>
    </w:p>
    <w:p w14:paraId="7141B417" w14:textId="77777777" w:rsidR="00D85BA3" w:rsidRPr="00FE0154" w:rsidRDefault="00D85BA3" w:rsidP="00601AB5">
      <w:pPr>
        <w:pStyle w:val="a7"/>
        <w:spacing w:line="264" w:lineRule="auto"/>
        <w:rPr>
          <w:lang w:val="be-BY"/>
        </w:rPr>
      </w:pPr>
    </w:p>
    <w:sectPr w:rsidR="00D85BA3" w:rsidRPr="00FE0154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38AF" w14:textId="77777777" w:rsidR="002D0357" w:rsidRDefault="002D0357">
      <w:pPr>
        <w:spacing w:after="0"/>
      </w:pPr>
      <w:r>
        <w:separator/>
      </w:r>
    </w:p>
  </w:endnote>
  <w:endnote w:type="continuationSeparator" w:id="0">
    <w:p w14:paraId="1A12B985" w14:textId="77777777" w:rsidR="002D0357" w:rsidRDefault="002D0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0D82" w14:textId="77777777" w:rsidR="00DB4498" w:rsidRDefault="00DB4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66CC" w14:textId="77777777" w:rsidR="002D0357" w:rsidRDefault="002D0357">
      <w:pPr>
        <w:spacing w:after="0"/>
      </w:pPr>
      <w:r>
        <w:separator/>
      </w:r>
    </w:p>
  </w:footnote>
  <w:footnote w:type="continuationSeparator" w:id="0">
    <w:p w14:paraId="34509BCC" w14:textId="77777777" w:rsidR="002D0357" w:rsidRDefault="002D03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FA9C" w14:textId="77777777" w:rsidR="00DB4498" w:rsidRDefault="00DB4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227C1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30133"/>
    <w:rsid w:val="0005231B"/>
    <w:rsid w:val="000A1246"/>
    <w:rsid w:val="000A4F59"/>
    <w:rsid w:val="000A673D"/>
    <w:rsid w:val="000F43C3"/>
    <w:rsid w:val="00141A4C"/>
    <w:rsid w:val="00195DF6"/>
    <w:rsid w:val="001B29CF"/>
    <w:rsid w:val="001C7750"/>
    <w:rsid w:val="00214923"/>
    <w:rsid w:val="00215AC4"/>
    <w:rsid w:val="002302FD"/>
    <w:rsid w:val="00256D7D"/>
    <w:rsid w:val="0028220F"/>
    <w:rsid w:val="002C6FC2"/>
    <w:rsid w:val="002D0357"/>
    <w:rsid w:val="00356C14"/>
    <w:rsid w:val="003F0B37"/>
    <w:rsid w:val="004F0273"/>
    <w:rsid w:val="00511C97"/>
    <w:rsid w:val="00521517"/>
    <w:rsid w:val="00554BEB"/>
    <w:rsid w:val="0057155A"/>
    <w:rsid w:val="00601AB5"/>
    <w:rsid w:val="00617B26"/>
    <w:rsid w:val="006270A9"/>
    <w:rsid w:val="00643E2E"/>
    <w:rsid w:val="00675956"/>
    <w:rsid w:val="00681034"/>
    <w:rsid w:val="006A2307"/>
    <w:rsid w:val="006F0AAC"/>
    <w:rsid w:val="00816216"/>
    <w:rsid w:val="00875EE1"/>
    <w:rsid w:val="0087734B"/>
    <w:rsid w:val="0089412A"/>
    <w:rsid w:val="008F6EB9"/>
    <w:rsid w:val="00981A5C"/>
    <w:rsid w:val="00982D77"/>
    <w:rsid w:val="009C6B66"/>
    <w:rsid w:val="009D5933"/>
    <w:rsid w:val="00A25429"/>
    <w:rsid w:val="00A74B61"/>
    <w:rsid w:val="00A76F7D"/>
    <w:rsid w:val="00B211EF"/>
    <w:rsid w:val="00B56130"/>
    <w:rsid w:val="00BD768D"/>
    <w:rsid w:val="00C00CE7"/>
    <w:rsid w:val="00C14DB7"/>
    <w:rsid w:val="00C61F8E"/>
    <w:rsid w:val="00C95516"/>
    <w:rsid w:val="00C9611B"/>
    <w:rsid w:val="00D85BA3"/>
    <w:rsid w:val="00DB4498"/>
    <w:rsid w:val="00DC7763"/>
    <w:rsid w:val="00E83E4B"/>
    <w:rsid w:val="00EE6013"/>
    <w:rsid w:val="00F17021"/>
    <w:rsid w:val="00FB6B6E"/>
    <w:rsid w:val="00FE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2F4DE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9CF"/>
  </w:style>
  <w:style w:type="paragraph" w:styleId="1">
    <w:name w:val="heading 1"/>
    <w:basedOn w:val="a0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5">
    <w:name w:val="Заголовок Знак"/>
    <w:basedOn w:val="a1"/>
    <w:link w:val="a4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1"/>
    <w:uiPriority w:val="99"/>
    <w:semiHidden/>
    <w:rsid w:val="00E83E4B"/>
    <w:rPr>
      <w:color w:val="393939" w:themeColor="text2" w:themeShade="BF"/>
    </w:rPr>
  </w:style>
  <w:style w:type="paragraph" w:styleId="a7">
    <w:name w:val="List Bullet"/>
    <w:basedOn w:val="a0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0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footer"/>
    <w:basedOn w:val="a0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1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1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0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1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1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0"/>
    <w:next w:val="a0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1"/>
    <w:link w:val="af"/>
    <w:uiPriority w:val="30"/>
    <w:semiHidden/>
    <w:rPr>
      <w:i/>
      <w:iCs/>
      <w:color w:val="2A7B88" w:themeColor="accent1" w:themeShade="BF"/>
    </w:rPr>
  </w:style>
  <w:style w:type="paragraph" w:styleId="a">
    <w:name w:val="List Number"/>
    <w:basedOn w:val="a0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1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1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0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E83E4B"/>
    <w:rPr>
      <w:szCs w:val="16"/>
    </w:rPr>
  </w:style>
  <w:style w:type="paragraph" w:styleId="af3">
    <w:name w:val="Block Text"/>
    <w:basedOn w:val="a0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0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1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0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0"/>
    <w:next w:val="a0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0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0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0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0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1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0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1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1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0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0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1"/>
    <w:rsid w:val="004F0273"/>
  </w:style>
  <w:style w:type="paragraph" w:styleId="11">
    <w:name w:val="toc 1"/>
    <w:basedOn w:val="a0"/>
    <w:next w:val="a0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ksa.ramanchuk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oksa-Ramanch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lioksa-ramanch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vitanki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201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13</cp:revision>
  <dcterms:created xsi:type="dcterms:W3CDTF">2024-08-19T19:26:00Z</dcterms:created>
  <dcterms:modified xsi:type="dcterms:W3CDTF">2024-10-17T13:22:00Z</dcterms:modified>
  <cp:version/>
</cp:coreProperties>
</file>