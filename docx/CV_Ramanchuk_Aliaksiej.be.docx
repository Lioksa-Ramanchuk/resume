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89C4" w14:textId="289833AC" w:rsidR="00816216" w:rsidRPr="00542AA5" w:rsidRDefault="00195DF6" w:rsidP="00982D77">
      <w:pPr>
        <w:pStyle w:val="a4"/>
        <w:spacing w:line="264" w:lineRule="auto"/>
        <w:rPr>
          <w:lang w:val="be-BY"/>
        </w:rPr>
      </w:pPr>
      <w:r w:rsidRPr="00542AA5">
        <w:rPr>
          <w:lang w:val="be-BY"/>
        </w:rPr>
        <w:t>Ал</w:t>
      </w:r>
      <w:r w:rsidR="00542AA5" w:rsidRPr="00542AA5">
        <w:rPr>
          <w:lang w:val="be-BY"/>
        </w:rPr>
        <w:t>я</w:t>
      </w:r>
      <w:r w:rsidRPr="00542AA5">
        <w:rPr>
          <w:lang w:val="be-BY"/>
        </w:rPr>
        <w:t>ксей Р</w:t>
      </w:r>
      <w:r w:rsidR="00542AA5" w:rsidRPr="00542AA5">
        <w:rPr>
          <w:lang w:val="be-BY"/>
        </w:rPr>
        <w:t>а</w:t>
      </w:r>
      <w:r w:rsidRPr="00542AA5">
        <w:rPr>
          <w:lang w:val="be-BY"/>
        </w:rPr>
        <w:t>манчук</w:t>
      </w:r>
    </w:p>
    <w:p w14:paraId="7CBAB9CE" w14:textId="40B7F095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ind w:left="0" w:firstLine="0"/>
        <w:rPr>
          <w:lang w:val="be-BY" w:bidi="ru-RU"/>
        </w:rPr>
      </w:pPr>
      <w:r w:rsidRPr="00542AA5">
        <w:rPr>
          <w:lang w:val="be-BY" w:bidi="ru-RU"/>
        </w:rPr>
        <w:t xml:space="preserve">E-mail: </w:t>
      </w:r>
      <w:hyperlink r:id="rId8" w:history="1">
        <w:r w:rsidRPr="00542AA5">
          <w:rPr>
            <w:rStyle w:val="af2"/>
            <w:lang w:val="be-BY" w:bidi="ru-RU"/>
          </w:rPr>
          <w:t>lioksa.ramanchuk@gmail.com</w:t>
        </w:r>
      </w:hyperlink>
    </w:p>
    <w:p w14:paraId="6B9559C5" w14:textId="77777777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 xml:space="preserve">Telegram: </w:t>
      </w:r>
      <w:hyperlink r:id="rId9" w:history="1">
        <w:r w:rsidRPr="00542AA5">
          <w:rPr>
            <w:rStyle w:val="af2"/>
            <w:lang w:val="be-BY" w:bidi="ru-RU"/>
          </w:rPr>
          <w:t>t.me/vitanki</w:t>
        </w:r>
      </w:hyperlink>
    </w:p>
    <w:p w14:paraId="3317BCE0" w14:textId="7A457825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>Т</w:t>
      </w:r>
      <w:r w:rsidR="00542AA5" w:rsidRPr="00542AA5">
        <w:rPr>
          <w:lang w:val="be-BY" w:bidi="ru-RU"/>
        </w:rPr>
        <w:t>э</w:t>
      </w:r>
      <w:r w:rsidRPr="00542AA5">
        <w:rPr>
          <w:lang w:val="be-BY" w:bidi="ru-RU"/>
        </w:rPr>
        <w:t>лефон: +375 25 547-46-02</w:t>
      </w:r>
    </w:p>
    <w:p w14:paraId="025F2F33" w14:textId="18A3D6AC" w:rsidR="00141A4C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 xml:space="preserve">LinkedIn: </w:t>
      </w:r>
      <w:hyperlink r:id="rId10" w:history="1">
        <w:r w:rsidRPr="00542AA5">
          <w:rPr>
            <w:rStyle w:val="af2"/>
            <w:lang w:val="be-BY" w:bidi="ru-RU"/>
          </w:rPr>
          <w:t>www.linkedin.com/in/lioksa-ramanchuk</w:t>
        </w:r>
      </w:hyperlink>
    </w:p>
    <w:p w14:paraId="1D221D8D" w14:textId="7BFAD2A1" w:rsidR="00195DF6" w:rsidRPr="00542AA5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be-BY" w:bidi="ru-RU"/>
        </w:rPr>
      </w:pPr>
      <w:r w:rsidRPr="00542AA5">
        <w:rPr>
          <w:lang w:val="be-BY" w:bidi="ru-RU"/>
        </w:rPr>
        <w:t xml:space="preserve">GitHub: </w:t>
      </w:r>
      <w:hyperlink r:id="rId11" w:history="1">
        <w:r w:rsidRPr="00542AA5">
          <w:rPr>
            <w:rStyle w:val="af2"/>
            <w:lang w:val="be-BY" w:bidi="ru-RU"/>
          </w:rPr>
          <w:t>github.com/Lioksa-Ramanchuk</w:t>
        </w:r>
      </w:hyperlink>
    </w:p>
    <w:p w14:paraId="75B757CC" w14:textId="77777777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</w:p>
    <w:p w14:paraId="0EDC1E60" w14:textId="5BED4B3D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  <w:r w:rsidRPr="00542AA5">
        <w:rPr>
          <w:lang w:val="be-BY" w:bidi="ru-RU"/>
        </w:rPr>
        <w:t>Студ</w:t>
      </w:r>
      <w:r w:rsidR="00542AA5" w:rsidRPr="00542AA5">
        <w:rPr>
          <w:lang w:val="be-BY" w:bidi="ru-RU"/>
        </w:rPr>
        <w:t>э</w:t>
      </w:r>
      <w:r w:rsidRPr="00542AA5">
        <w:rPr>
          <w:lang w:val="be-BY" w:bidi="ru-RU"/>
        </w:rPr>
        <w:t>нт 4 курс</w:t>
      </w:r>
      <w:r w:rsidR="00542AA5" w:rsidRPr="00542AA5">
        <w:rPr>
          <w:lang w:val="be-BY" w:bidi="ru-RU"/>
        </w:rPr>
        <w:t>у</w:t>
      </w:r>
      <w:r w:rsidRPr="00542AA5">
        <w:rPr>
          <w:lang w:val="be-BY" w:bidi="ru-RU"/>
        </w:rPr>
        <w:t xml:space="preserve"> факульт</w:t>
      </w:r>
      <w:r w:rsidR="00542AA5" w:rsidRPr="00542AA5">
        <w:rPr>
          <w:lang w:val="be-BY" w:bidi="ru-RU"/>
        </w:rPr>
        <w:t>э</w:t>
      </w:r>
      <w:r w:rsidRPr="00542AA5">
        <w:rPr>
          <w:lang w:val="be-BY" w:bidi="ru-RU"/>
        </w:rPr>
        <w:t xml:space="preserve">та </w:t>
      </w:r>
      <w:r w:rsidR="00542AA5">
        <w:rPr>
          <w:lang w:val="be-BY" w:bidi="ru-RU"/>
        </w:rPr>
        <w:t>І</w:t>
      </w:r>
      <w:r w:rsidRPr="00542AA5">
        <w:rPr>
          <w:lang w:val="be-BY" w:bidi="ru-RU"/>
        </w:rPr>
        <w:t>Т Б</w:t>
      </w:r>
      <w:r w:rsidR="00542AA5">
        <w:rPr>
          <w:lang w:val="be-BY" w:bidi="ru-RU"/>
        </w:rPr>
        <w:t>Д</w:t>
      </w:r>
      <w:r w:rsidRPr="00542AA5">
        <w:rPr>
          <w:lang w:val="be-BY" w:bidi="ru-RU"/>
        </w:rPr>
        <w:t>ТУ, спец</w:t>
      </w:r>
      <w:r w:rsidR="00542AA5">
        <w:rPr>
          <w:lang w:val="be-BY" w:bidi="ru-RU"/>
        </w:rPr>
        <w:t>ыя</w:t>
      </w:r>
      <w:r w:rsidRPr="00542AA5">
        <w:rPr>
          <w:lang w:val="be-BY" w:bidi="ru-RU"/>
        </w:rPr>
        <w:t>льн</w:t>
      </w:r>
      <w:r w:rsidR="00542AA5">
        <w:rPr>
          <w:lang w:val="be-BY" w:bidi="ru-RU"/>
        </w:rPr>
        <w:t>асць</w:t>
      </w:r>
      <w:r w:rsidRPr="00542AA5">
        <w:rPr>
          <w:lang w:val="be-BY" w:bidi="ru-RU"/>
        </w:rPr>
        <w:t xml:space="preserve"> «Пр</w:t>
      </w:r>
      <w:r w:rsidR="00542AA5">
        <w:rPr>
          <w:lang w:val="be-BY" w:bidi="ru-RU"/>
        </w:rPr>
        <w:t>а</w:t>
      </w:r>
      <w:r w:rsidRPr="00542AA5">
        <w:rPr>
          <w:lang w:val="be-BY" w:bidi="ru-RU"/>
        </w:rPr>
        <w:t>грам</w:t>
      </w:r>
      <w:r w:rsidR="00542AA5">
        <w:rPr>
          <w:lang w:val="be-BY" w:bidi="ru-RU"/>
        </w:rPr>
        <w:t>нае забеспячэнне інфармацыйных тэхналогій</w:t>
      </w:r>
      <w:r w:rsidR="00542AA5" w:rsidRPr="00542AA5">
        <w:rPr>
          <w:lang w:val="be-BY" w:bidi="ru-RU"/>
        </w:rPr>
        <w:t xml:space="preserve"> </w:t>
      </w:r>
      <w:r w:rsidRPr="00542AA5">
        <w:rPr>
          <w:lang w:val="be-BY" w:bidi="ru-RU"/>
        </w:rPr>
        <w:t>» (</w:t>
      </w:r>
      <w:r w:rsidR="00542AA5">
        <w:rPr>
          <w:lang w:val="be-BY" w:bidi="ru-RU"/>
        </w:rPr>
        <w:t>праграмная інжынерыя</w:t>
      </w:r>
      <w:r w:rsidRPr="00542AA5">
        <w:rPr>
          <w:lang w:val="be-BY" w:bidi="ru-RU"/>
        </w:rPr>
        <w:t>).</w:t>
      </w:r>
    </w:p>
    <w:p w14:paraId="7FBD39B7" w14:textId="77777777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</w:p>
    <w:p w14:paraId="43837258" w14:textId="6EDBAD03" w:rsidR="00195DF6" w:rsidRPr="00542AA5" w:rsidRDefault="00542AA5" w:rsidP="00982D77">
      <w:pPr>
        <w:pStyle w:val="a7"/>
        <w:spacing w:line="264" w:lineRule="auto"/>
        <w:rPr>
          <w:lang w:val="be-BY" w:bidi="ru-RU"/>
        </w:rPr>
      </w:pPr>
      <w:r>
        <w:rPr>
          <w:lang w:val="be-BY" w:bidi="ru-RU"/>
        </w:rPr>
        <w:t xml:space="preserve">Засвоіў мовы праграмавання </w:t>
      </w:r>
      <w:r w:rsidR="00195DF6" w:rsidRPr="00542AA5">
        <w:rPr>
          <w:lang w:val="be-BY" w:bidi="ru-RU"/>
        </w:rPr>
        <w:t>C++, C#, Java, J</w:t>
      </w:r>
      <w:r w:rsidR="006F0AAC" w:rsidRPr="00542AA5">
        <w:rPr>
          <w:lang w:val="be-BY" w:bidi="ru-RU"/>
        </w:rPr>
        <w:t>ava</w:t>
      </w:r>
      <w:r w:rsidR="00195DF6" w:rsidRPr="00542AA5">
        <w:rPr>
          <w:lang w:val="be-BY" w:bidi="ru-RU"/>
        </w:rPr>
        <w:t>S</w:t>
      </w:r>
      <w:r w:rsidR="006F0AAC" w:rsidRPr="00542AA5">
        <w:rPr>
          <w:lang w:val="be-BY" w:bidi="ru-RU"/>
        </w:rPr>
        <w:t>cript</w:t>
      </w:r>
      <w:r w:rsidR="00195DF6" w:rsidRPr="00542AA5">
        <w:rPr>
          <w:lang w:val="be-BY" w:bidi="ru-RU"/>
        </w:rPr>
        <w:t xml:space="preserve">, </w:t>
      </w:r>
      <w:r>
        <w:rPr>
          <w:lang w:val="be-BY" w:bidi="ru-RU"/>
        </w:rPr>
        <w:t>ёсць досвед распрацоўкі вучэбных праектаў (праграм і кліент-серверных в</w:t>
      </w:r>
      <w:r w:rsidRPr="009166C0">
        <w:rPr>
          <w:lang w:val="be-BY" w:bidi="ru-RU"/>
        </w:rPr>
        <w:t>э</w:t>
      </w:r>
      <w:r>
        <w:rPr>
          <w:lang w:val="be-BY" w:bidi="ru-RU"/>
        </w:rPr>
        <w:t>б-праграм</w:t>
      </w:r>
      <w:r w:rsidRPr="009166C0">
        <w:rPr>
          <w:lang w:val="be-BY" w:bidi="ru-RU"/>
        </w:rPr>
        <w:t xml:space="preserve">) </w:t>
      </w:r>
      <w:r>
        <w:rPr>
          <w:lang w:val="be-BY" w:bidi="ru-RU"/>
        </w:rPr>
        <w:t>з выкарыстаннем</w:t>
      </w:r>
    </w:p>
    <w:p w14:paraId="24C67263" w14:textId="6A3AA216" w:rsidR="00195DF6" w:rsidRPr="00542AA5" w:rsidRDefault="00195DF6" w:rsidP="000A673D">
      <w:pPr>
        <w:pStyle w:val="a7"/>
        <w:numPr>
          <w:ilvl w:val="0"/>
          <w:numId w:val="32"/>
        </w:numPr>
        <w:spacing w:line="264" w:lineRule="auto"/>
        <w:ind w:left="499" w:hanging="357"/>
        <w:rPr>
          <w:lang w:val="be-BY" w:bidi="ru-RU"/>
        </w:rPr>
      </w:pPr>
      <w:r w:rsidRPr="00542AA5">
        <w:rPr>
          <w:lang w:val="be-BY" w:bidi="ru-RU"/>
        </w:rPr>
        <w:t xml:space="preserve">платформ </w:t>
      </w:r>
      <w:r w:rsidR="00542AA5">
        <w:rPr>
          <w:lang w:val="be-BY" w:bidi="ru-RU"/>
        </w:rPr>
        <w:t>і тэхналогій</w:t>
      </w:r>
      <w:r w:rsidRPr="00542AA5">
        <w:rPr>
          <w:lang w:val="be-BY" w:bidi="ru-RU"/>
        </w:rPr>
        <w:t xml:space="preserve"> .NET, WPF, ASP.NET, Express.js;</w:t>
      </w:r>
    </w:p>
    <w:p w14:paraId="6C1F0053" w14:textId="6B163BE5" w:rsidR="00195DF6" w:rsidRPr="00542AA5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С</w:t>
      </w:r>
      <w:r w:rsidR="00542AA5">
        <w:rPr>
          <w:lang w:val="be-BY" w:bidi="ru-RU"/>
        </w:rPr>
        <w:t>К</w:t>
      </w:r>
      <w:r w:rsidRPr="00542AA5">
        <w:rPr>
          <w:lang w:val="be-BY" w:bidi="ru-RU"/>
        </w:rPr>
        <w:t>БД MS SQL Server, Oracle SQL Developer;</w:t>
      </w:r>
    </w:p>
    <w:p w14:paraId="7C5C717A" w14:textId="3E9FFF8A" w:rsidR="00195DF6" w:rsidRPr="00542AA5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ORM-т</w:t>
      </w:r>
      <w:r w:rsidR="00542AA5">
        <w:rPr>
          <w:lang w:val="ru-BY" w:bidi="ru-RU"/>
        </w:rPr>
        <w:t>э</w:t>
      </w:r>
      <w:r w:rsidRPr="00542AA5">
        <w:rPr>
          <w:lang w:val="be-BY" w:bidi="ru-RU"/>
        </w:rPr>
        <w:t>хн</w:t>
      </w:r>
      <w:r w:rsidR="00542AA5">
        <w:rPr>
          <w:lang w:val="be-BY" w:bidi="ru-RU"/>
        </w:rPr>
        <w:t xml:space="preserve">алогій </w:t>
      </w:r>
      <w:r w:rsidRPr="00542AA5">
        <w:rPr>
          <w:lang w:val="be-BY" w:bidi="ru-RU"/>
        </w:rPr>
        <w:t>EF Core, Prisma, Sequelize;</w:t>
      </w:r>
    </w:p>
    <w:p w14:paraId="017A42F2" w14:textId="7ACB3575" w:rsidR="00195DF6" w:rsidRPr="00542AA5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С</w:t>
      </w:r>
      <w:r w:rsidR="00542AA5">
        <w:rPr>
          <w:lang w:val="be-BY" w:bidi="ru-RU"/>
        </w:rPr>
        <w:t>К</w:t>
      </w:r>
      <w:r w:rsidRPr="00542AA5">
        <w:rPr>
          <w:lang w:val="be-BY" w:bidi="ru-RU"/>
        </w:rPr>
        <w:t>В Git и GitHub</w:t>
      </w:r>
    </w:p>
    <w:p w14:paraId="10AB3FE6" w14:textId="33DE7B63" w:rsidR="00195DF6" w:rsidRPr="00542AA5" w:rsidRDefault="00542AA5" w:rsidP="00982D77">
      <w:pPr>
        <w:pStyle w:val="a7"/>
        <w:spacing w:line="264" w:lineRule="auto"/>
        <w:rPr>
          <w:lang w:val="be-BY" w:bidi="ru-RU"/>
        </w:rPr>
      </w:pPr>
      <w:r>
        <w:rPr>
          <w:lang w:val="be-BY" w:bidi="ru-RU"/>
        </w:rPr>
        <w:t>Пераважна на А</w:t>
      </w:r>
      <w:r w:rsidR="00195DF6" w:rsidRPr="00542AA5">
        <w:rPr>
          <w:lang w:val="be-BY" w:bidi="ru-RU"/>
        </w:rPr>
        <w:t xml:space="preserve">С Windows 10, </w:t>
      </w:r>
      <w:r>
        <w:rPr>
          <w:lang w:val="be-BY" w:bidi="ru-RU"/>
        </w:rPr>
        <w:t>ёсць досвед працы з</w:t>
      </w:r>
      <w:r w:rsidR="00195DF6" w:rsidRPr="00542AA5">
        <w:rPr>
          <w:lang w:val="be-BY" w:bidi="ru-RU"/>
        </w:rPr>
        <w:t xml:space="preserve"> Linux.</w:t>
      </w:r>
    </w:p>
    <w:p w14:paraId="03A376E3" w14:textId="77777777" w:rsidR="00195DF6" w:rsidRPr="00542AA5" w:rsidRDefault="00195DF6" w:rsidP="00982D77">
      <w:pPr>
        <w:pStyle w:val="a7"/>
        <w:spacing w:line="264" w:lineRule="auto"/>
        <w:rPr>
          <w:lang w:val="be-BY" w:bidi="ru-RU"/>
        </w:rPr>
      </w:pPr>
    </w:p>
    <w:p w14:paraId="299F5AA9" w14:textId="23E05E67" w:rsidR="006270A9" w:rsidRPr="00542AA5" w:rsidRDefault="00542AA5" w:rsidP="00982D77">
      <w:pPr>
        <w:pStyle w:val="a7"/>
        <w:spacing w:line="264" w:lineRule="auto"/>
        <w:rPr>
          <w:lang w:val="be-BY" w:bidi="ru-RU"/>
        </w:rPr>
      </w:pPr>
      <w:r>
        <w:rPr>
          <w:lang w:val="be-BY" w:bidi="ru-RU"/>
        </w:rPr>
        <w:t>Самастойна вывучаю сучасныя</w:t>
      </w:r>
      <w:r w:rsidR="00195DF6" w:rsidRPr="00542AA5">
        <w:rPr>
          <w:lang w:val="be-BY" w:bidi="ru-RU"/>
        </w:rPr>
        <w:t xml:space="preserve"> C++ </w:t>
      </w:r>
      <w:r>
        <w:rPr>
          <w:lang w:val="be-BY" w:bidi="ru-RU"/>
        </w:rPr>
        <w:t>і</w:t>
      </w:r>
      <w:r w:rsidR="00195DF6" w:rsidRPr="00542AA5">
        <w:rPr>
          <w:lang w:val="be-BY" w:bidi="ru-RU"/>
        </w:rPr>
        <w:t xml:space="preserve"> C#, </w:t>
      </w:r>
      <w:r>
        <w:rPr>
          <w:lang w:val="be-BY" w:bidi="ru-RU"/>
        </w:rPr>
        <w:t>выконваючы анлайн-курчы і чытаючы адпаведную літаратуру. Імкнуся выкарыстаць свае веды на практыцы і працягваць развівацца ў сферы ІТ</w:t>
      </w:r>
      <w:r w:rsidR="00195DF6" w:rsidRPr="00542AA5">
        <w:rPr>
          <w:lang w:val="be-BY" w:bidi="ru-RU"/>
        </w:rPr>
        <w:t>.</w:t>
      </w:r>
    </w:p>
    <w:p w14:paraId="6165CFB9" w14:textId="76AED3B5" w:rsidR="006270A9" w:rsidRPr="00542AA5" w:rsidRDefault="00542AA5" w:rsidP="00982D77">
      <w:pPr>
        <w:pStyle w:val="1"/>
        <w:spacing w:line="264" w:lineRule="auto"/>
        <w:rPr>
          <w:lang w:val="be-BY"/>
        </w:rPr>
      </w:pPr>
      <w:bookmarkStart w:id="0" w:name="_Toc175008270"/>
      <w:r>
        <w:rPr>
          <w:lang w:val="be-BY"/>
        </w:rPr>
        <w:t>Адукацыя</w:t>
      </w:r>
      <w:bookmarkEnd w:id="0"/>
    </w:p>
    <w:p w14:paraId="19DECD3E" w14:textId="18E1FE76" w:rsidR="006270A9" w:rsidRPr="00542AA5" w:rsidRDefault="00195DF6" w:rsidP="00982D77">
      <w:pPr>
        <w:pStyle w:val="2"/>
        <w:spacing w:line="264" w:lineRule="auto"/>
        <w:rPr>
          <w:lang w:val="be-BY"/>
        </w:rPr>
      </w:pPr>
      <w:bookmarkStart w:id="1" w:name="_Toc175008271"/>
      <w:r w:rsidRPr="00542AA5">
        <w:rPr>
          <w:lang w:val="be-BY"/>
        </w:rPr>
        <w:t>Бел</w:t>
      </w:r>
      <w:r w:rsidR="00542AA5">
        <w:rPr>
          <w:lang w:val="be-BY"/>
        </w:rPr>
        <w:t>А</w:t>
      </w:r>
      <w:r w:rsidRPr="00542AA5">
        <w:rPr>
          <w:lang w:val="be-BY"/>
        </w:rPr>
        <w:t>рус</w:t>
      </w:r>
      <w:r w:rsidR="00542AA5">
        <w:rPr>
          <w:lang w:val="be-BY"/>
        </w:rPr>
        <w:t>кі</w:t>
      </w:r>
      <w:r w:rsidRPr="00542AA5">
        <w:rPr>
          <w:lang w:val="be-BY"/>
        </w:rPr>
        <w:t xml:space="preserve"> </w:t>
      </w:r>
      <w:r w:rsidR="00542AA5">
        <w:rPr>
          <w:lang w:val="be-BY"/>
        </w:rPr>
        <w:t>дзяржаўны тэхналагічны ўніверсітэт</w:t>
      </w:r>
      <w:r w:rsidR="0057155A" w:rsidRPr="00542AA5">
        <w:rPr>
          <w:lang w:val="be-BY"/>
        </w:rPr>
        <w:t xml:space="preserve"> </w:t>
      </w:r>
      <w:r w:rsidRPr="00542AA5">
        <w:rPr>
          <w:lang w:val="be-BY"/>
        </w:rPr>
        <w:t>(2021</w:t>
      </w:r>
      <w:r w:rsidR="0057155A" w:rsidRPr="00542AA5">
        <w:rPr>
          <w:lang w:val="be-BY"/>
        </w:rPr>
        <w:t> </w:t>
      </w:r>
      <w:r w:rsidRPr="00542AA5">
        <w:rPr>
          <w:lang w:val="be-BY"/>
        </w:rPr>
        <w:t>–</w:t>
      </w:r>
      <w:r w:rsidR="0057155A" w:rsidRPr="00542AA5">
        <w:rPr>
          <w:lang w:val="be-BY"/>
        </w:rPr>
        <w:t> </w:t>
      </w:r>
      <w:r w:rsidRPr="00542AA5">
        <w:rPr>
          <w:lang w:val="be-BY"/>
        </w:rPr>
        <w:t>2025)</w:t>
      </w:r>
      <w:bookmarkEnd w:id="1"/>
    </w:p>
    <w:p w14:paraId="13747F9E" w14:textId="693C060F" w:rsidR="006270A9" w:rsidRPr="00542AA5" w:rsidRDefault="00195DF6" w:rsidP="00982D77">
      <w:pPr>
        <w:pStyle w:val="a7"/>
        <w:spacing w:line="264" w:lineRule="auto"/>
        <w:rPr>
          <w:lang w:val="be-BY"/>
        </w:rPr>
      </w:pPr>
      <w:r w:rsidRPr="00542AA5">
        <w:rPr>
          <w:lang w:val="be-BY" w:bidi="ru-RU"/>
        </w:rPr>
        <w:t>Спец</w:t>
      </w:r>
      <w:r w:rsidR="00542AA5">
        <w:rPr>
          <w:lang w:val="be-BY" w:bidi="ru-RU"/>
        </w:rPr>
        <w:t>ыяльнасць</w:t>
      </w:r>
      <w:r w:rsidRPr="00542AA5">
        <w:rPr>
          <w:lang w:val="be-BY" w:bidi="ru-RU"/>
        </w:rPr>
        <w:t>: «</w:t>
      </w:r>
      <w:r w:rsidR="00542AA5">
        <w:rPr>
          <w:lang w:val="be-BY" w:bidi="ru-RU"/>
        </w:rPr>
        <w:t>Праграмнае забеспячэнне інфармацыйных тэхналогій</w:t>
      </w:r>
      <w:r w:rsidR="00542AA5" w:rsidRPr="00542AA5">
        <w:rPr>
          <w:lang w:val="be-BY" w:bidi="ru-RU"/>
        </w:rPr>
        <w:t xml:space="preserve"> </w:t>
      </w:r>
      <w:r w:rsidRPr="00542AA5">
        <w:rPr>
          <w:lang w:val="be-BY" w:bidi="ru-RU"/>
        </w:rPr>
        <w:t>»</w:t>
      </w:r>
    </w:p>
    <w:p w14:paraId="23D8B3A6" w14:textId="1EC83CFD" w:rsidR="00195DF6" w:rsidRPr="00542AA5" w:rsidRDefault="00195DF6" w:rsidP="006F0AAC">
      <w:pPr>
        <w:pStyle w:val="1"/>
        <w:spacing w:line="264" w:lineRule="auto"/>
        <w:rPr>
          <w:lang w:val="be-BY"/>
        </w:rPr>
        <w:sectPr w:rsidR="00195DF6" w:rsidRPr="00542AA5" w:rsidSect="00617B26"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2" w:name="_Toc175008272"/>
      <w:r w:rsidRPr="00542AA5">
        <w:rPr>
          <w:lang w:val="be-BY"/>
        </w:rPr>
        <w:t>Навык</w:t>
      </w:r>
      <w:r w:rsidR="00542AA5">
        <w:rPr>
          <w:lang w:val="be-BY"/>
        </w:rPr>
        <w:t>і</w:t>
      </w:r>
      <w:r w:rsidR="00511C97" w:rsidRPr="00542AA5">
        <w:rPr>
          <w:lang w:val="be-BY"/>
        </w:rPr>
        <w:t xml:space="preserve"> (</w:t>
      </w:r>
      <w:r w:rsidR="00542AA5">
        <w:rPr>
          <w:lang w:val="be-BY"/>
        </w:rPr>
        <w:t>валоданне мовамі і тэхналогіямі</w:t>
      </w:r>
      <w:r w:rsidR="00511C97" w:rsidRPr="00542AA5">
        <w:rPr>
          <w:lang w:val="be-BY"/>
        </w:rPr>
        <w:t>)</w:t>
      </w:r>
      <w:bookmarkEnd w:id="2"/>
    </w:p>
    <w:p w14:paraId="030DAD28" w14:textId="450F4AF3" w:rsidR="004F0273" w:rsidRPr="00542AA5" w:rsidRDefault="00542AA5" w:rsidP="00982D77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  <w:t>Прасунуты ўзровень</w:t>
      </w:r>
    </w:p>
    <w:p w14:paraId="7A8F4400" w14:textId="77777777" w:rsidR="00F17021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C++</w:t>
      </w:r>
    </w:p>
    <w:p w14:paraId="6B9F4981" w14:textId="77777777" w:rsidR="00F17021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C#</w:t>
      </w:r>
    </w:p>
    <w:p w14:paraId="2D0C1D87" w14:textId="646E0413" w:rsidR="00511C97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Java</w:t>
      </w:r>
    </w:p>
    <w:p w14:paraId="490A19C8" w14:textId="1019513D" w:rsidR="004F0273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JavaScript</w:t>
      </w:r>
    </w:p>
    <w:p w14:paraId="1156D710" w14:textId="44D587A1" w:rsidR="004F0273" w:rsidRPr="00542AA5" w:rsidRDefault="004F0273" w:rsidP="00982D77">
      <w:pPr>
        <w:pStyle w:val="a7"/>
        <w:spacing w:line="264" w:lineRule="auto"/>
        <w:jc w:val="center"/>
        <w:rPr>
          <w:lang w:val="be-BY" w:bidi="ru-RU"/>
        </w:rPr>
      </w:pPr>
      <w:r w:rsidRPr="00542AA5">
        <w:rPr>
          <w:lang w:val="be-BY" w:bidi="ru-RU"/>
        </w:rPr>
        <w:t>HTML, CSS</w:t>
      </w:r>
    </w:p>
    <w:p w14:paraId="06815639" w14:textId="147DB4E4" w:rsidR="009166C0" w:rsidRPr="00EE6013" w:rsidRDefault="00195DF6" w:rsidP="009166C0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542AA5">
        <w:rPr>
          <w:lang w:val="be-BY"/>
        </w:rPr>
        <w:br w:type="column"/>
      </w:r>
      <w:r w:rsidR="009166C0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  <w:t>СЯРЭДНІ ЎЗРОВЕНЬ</w:t>
      </w:r>
    </w:p>
    <w:p w14:paraId="2AD581A7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ASP.NET Core</w:t>
      </w:r>
      <w:r>
        <w:rPr>
          <w:lang w:val="en-US" w:bidi="ru-RU"/>
        </w:rPr>
        <w:t>, EF Core</w:t>
      </w:r>
    </w:p>
    <w:p w14:paraId="5BDBBF4E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JavaScript</w:t>
      </w:r>
    </w:p>
    <w:p w14:paraId="1846F2CC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T-SQL, PL/SQL</w:t>
      </w:r>
    </w:p>
    <w:p w14:paraId="74DD3F51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Node.js, Express.js</w:t>
      </w:r>
    </w:p>
    <w:p w14:paraId="66D30401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Sequelize, Prisma</w:t>
      </w:r>
    </w:p>
    <w:p w14:paraId="484D84B0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WPF</w:t>
      </w:r>
    </w:p>
    <w:p w14:paraId="60E8241C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Redis</w:t>
      </w:r>
    </w:p>
    <w:p w14:paraId="44BE2DA6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Git</w:t>
      </w:r>
    </w:p>
    <w:p w14:paraId="4EEA0D39" w14:textId="70CFB564" w:rsidR="009166C0" w:rsidRPr="00EE6013" w:rsidRDefault="009166C0" w:rsidP="009166C0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 w:bidi="ru-RU"/>
        </w:rPr>
        <w:t>Postman</w:t>
      </w:r>
      <w:r w:rsidRPr="00EE6013">
        <w:rPr>
          <w:lang w:val="en-US"/>
        </w:rPr>
        <w:br w:type="column"/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be-BY"/>
        </w:rPr>
        <w:t>ПАЧАТКОВЫ ЎЗРОВЕНЬ</w:t>
      </w:r>
    </w:p>
    <w:p w14:paraId="040A2E55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TypeScript</w:t>
      </w:r>
    </w:p>
    <w:p w14:paraId="15A03891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Vue.js, React.js</w:t>
      </w:r>
    </w:p>
    <w:p w14:paraId="3EA6C34E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CMake</w:t>
      </w:r>
    </w:p>
    <w:p w14:paraId="1E9F5CC2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Unity</w:t>
      </w:r>
    </w:p>
    <w:p w14:paraId="62B634A6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DTD, XSD, XSLT</w:t>
      </w:r>
    </w:p>
    <w:p w14:paraId="030EAAA9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XAML</w:t>
      </w:r>
    </w:p>
    <w:p w14:paraId="64B5CD84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Jenkins</w:t>
      </w:r>
    </w:p>
    <w:p w14:paraId="2D9A1CAB" w14:textId="77777777" w:rsidR="009166C0" w:rsidRPr="00EE6013" w:rsidRDefault="009166C0" w:rsidP="009166C0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Selenium</w:t>
      </w:r>
    </w:p>
    <w:p w14:paraId="4B70BF32" w14:textId="142FEED5" w:rsidR="00643E2E" w:rsidRPr="00542AA5" w:rsidRDefault="009166C0" w:rsidP="009166C0">
      <w:pPr>
        <w:pStyle w:val="a7"/>
        <w:spacing w:line="264" w:lineRule="auto"/>
        <w:jc w:val="center"/>
        <w:rPr>
          <w:lang w:val="be-BY" w:bidi="ru-RU"/>
        </w:rPr>
        <w:sectPr w:rsidR="00643E2E" w:rsidRPr="00542AA5" w:rsidSect="000F43C3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3" w:sep="1" w:space="147"/>
          <w:titlePg/>
          <w:docGrid w:linePitch="360"/>
        </w:sectPr>
      </w:pPr>
      <w:r w:rsidRPr="00EE6013">
        <w:rPr>
          <w:lang w:val="en-US" w:bidi="ru-RU"/>
        </w:rPr>
        <w:t>Figma</w:t>
      </w:r>
    </w:p>
    <w:p w14:paraId="664CCC76" w14:textId="227EA152" w:rsidR="00A25429" w:rsidRPr="00542AA5" w:rsidRDefault="00542AA5" w:rsidP="00A25429">
      <w:pPr>
        <w:pStyle w:val="1"/>
        <w:spacing w:line="264" w:lineRule="auto"/>
        <w:rPr>
          <w:lang w:val="be-BY"/>
        </w:rPr>
      </w:pPr>
      <w:bookmarkStart w:id="3" w:name="_Toc175008273"/>
      <w:r>
        <w:rPr>
          <w:lang w:val="be-BY"/>
        </w:rPr>
        <w:t>Мовы</w:t>
      </w:r>
      <w:bookmarkEnd w:id="3"/>
    </w:p>
    <w:p w14:paraId="2B4CC168" w14:textId="0BF62B0B" w:rsidR="00A25429" w:rsidRPr="00542AA5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Англ</w:t>
      </w:r>
      <w:r w:rsidR="00542AA5">
        <w:rPr>
          <w:lang w:val="be-BY" w:bidi="ru-RU"/>
        </w:rPr>
        <w:t>ійская</w:t>
      </w:r>
      <w:r w:rsidRPr="00542AA5">
        <w:rPr>
          <w:lang w:val="be-BY" w:bidi="ru-RU"/>
        </w:rPr>
        <w:t xml:space="preserve"> – </w:t>
      </w:r>
      <w:r w:rsidR="00DC3DCA">
        <w:rPr>
          <w:lang w:val="en-US" w:bidi="ru-RU"/>
        </w:rPr>
        <w:t>B1-</w:t>
      </w:r>
      <w:r w:rsidRPr="00542AA5">
        <w:rPr>
          <w:lang w:val="be-BY" w:bidi="ru-RU"/>
        </w:rPr>
        <w:t>B2</w:t>
      </w:r>
    </w:p>
    <w:p w14:paraId="3AA473E5" w14:textId="40B421BE" w:rsidR="00A25429" w:rsidRPr="00542AA5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be-BY" w:bidi="ru-RU"/>
        </w:rPr>
      </w:pPr>
      <w:r w:rsidRPr="00542AA5">
        <w:rPr>
          <w:lang w:val="be-BY" w:bidi="ru-RU"/>
        </w:rPr>
        <w:t>Бел</w:t>
      </w:r>
      <w:r w:rsidR="00542AA5">
        <w:rPr>
          <w:lang w:val="be-BY" w:bidi="ru-RU"/>
        </w:rPr>
        <w:t>аруская</w:t>
      </w:r>
      <w:r w:rsidRPr="00542AA5">
        <w:rPr>
          <w:lang w:val="be-BY" w:bidi="ru-RU"/>
        </w:rPr>
        <w:t xml:space="preserve"> – C2</w:t>
      </w:r>
    </w:p>
    <w:p w14:paraId="51FEEC1C" w14:textId="3E063322" w:rsidR="00A25429" w:rsidRPr="00542AA5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be-BY"/>
        </w:rPr>
      </w:pPr>
      <w:r w:rsidRPr="00542AA5">
        <w:rPr>
          <w:lang w:val="be-BY" w:bidi="ru-RU"/>
        </w:rPr>
        <w:t>Рус</w:t>
      </w:r>
      <w:r w:rsidR="00542AA5">
        <w:rPr>
          <w:lang w:val="be-BY" w:bidi="ru-RU"/>
        </w:rPr>
        <w:t>кая</w:t>
      </w:r>
      <w:r w:rsidRPr="00542AA5">
        <w:rPr>
          <w:lang w:val="be-BY" w:bidi="ru-RU"/>
        </w:rPr>
        <w:t xml:space="preserve"> – C2</w:t>
      </w:r>
    </w:p>
    <w:p w14:paraId="1297ED88" w14:textId="76307FFA" w:rsidR="00A25429" w:rsidRPr="00542AA5" w:rsidRDefault="00A25429" w:rsidP="00A25429">
      <w:pPr>
        <w:pStyle w:val="a7"/>
        <w:spacing w:line="264" w:lineRule="auto"/>
        <w:rPr>
          <w:lang w:val="be-BY" w:bidi="ru-RU"/>
        </w:rPr>
      </w:pPr>
      <w:r w:rsidRPr="00542AA5">
        <w:rPr>
          <w:lang w:val="be-BY" w:bidi="ru-RU"/>
        </w:rPr>
        <w:br w:type="page"/>
      </w:r>
    </w:p>
    <w:p w14:paraId="6A02D39B" w14:textId="6C83300F" w:rsidR="00A25429" w:rsidRPr="00542AA5" w:rsidRDefault="00643E2E" w:rsidP="00A25429">
      <w:pPr>
        <w:pStyle w:val="1"/>
        <w:spacing w:line="264" w:lineRule="auto"/>
        <w:rPr>
          <w:lang w:val="be-BY"/>
        </w:rPr>
        <w:sectPr w:rsidR="00A25429" w:rsidRPr="00542AA5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docGrid w:linePitch="360"/>
        </w:sectPr>
      </w:pPr>
      <w:bookmarkStart w:id="4" w:name="_Toc175008274"/>
      <w:r w:rsidRPr="00542AA5">
        <w:rPr>
          <w:lang w:val="be-BY"/>
        </w:rPr>
        <w:lastRenderedPageBreak/>
        <w:t>Пр</w:t>
      </w:r>
      <w:r w:rsidR="00542AA5">
        <w:rPr>
          <w:lang w:val="be-BY"/>
        </w:rPr>
        <w:t>а</w:t>
      </w:r>
      <w:r w:rsidRPr="00542AA5">
        <w:rPr>
          <w:lang w:val="be-BY"/>
        </w:rPr>
        <w:t>екты</w:t>
      </w:r>
      <w:bookmarkEnd w:id="4"/>
    </w:p>
    <w:p w14:paraId="7B9819DC" w14:textId="77777777" w:rsidR="00333659" w:rsidRDefault="00333659" w:rsidP="00333659">
      <w:pPr>
        <w:pStyle w:val="a7"/>
        <w:spacing w:line="264" w:lineRule="auto"/>
        <w:rPr>
          <w:caps/>
          <w:lang w:val="ru-BY"/>
        </w:rPr>
      </w:pPr>
      <w:r w:rsidRPr="00333659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 w:bidi="ar-AE"/>
        </w:rPr>
        <w:t>Events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 xml:space="preserve"> Web API</w:t>
      </w:r>
    </w:p>
    <w:p w14:paraId="15250F00" w14:textId="7388AE67" w:rsidR="00333659" w:rsidRPr="00333659" w:rsidRDefault="00333659" w:rsidP="00333659">
      <w:pPr>
        <w:pStyle w:val="a7"/>
        <w:spacing w:after="0" w:line="264" w:lineRule="auto"/>
        <w:rPr>
          <w:i/>
          <w:iCs/>
          <w:lang w:val="be-BY" w:bidi="ru-RU"/>
        </w:rPr>
      </w:pPr>
      <w:r w:rsidRPr="00333659">
        <w:rPr>
          <w:i/>
          <w:iCs/>
          <w:lang w:val="be-BY" w:bidi="ru-RU"/>
        </w:rPr>
        <w:t>– тэставае заданне, 2024</w:t>
      </w:r>
    </w:p>
    <w:p w14:paraId="49BD3310" w14:textId="74BDC8EF" w:rsidR="00333659" w:rsidRPr="00333659" w:rsidRDefault="00333659" w:rsidP="00333659">
      <w:pPr>
        <w:pStyle w:val="a7"/>
        <w:spacing w:before="120" w:after="120" w:line="264" w:lineRule="auto"/>
        <w:contextualSpacing w:val="0"/>
        <w:rPr>
          <w:lang w:val="be-BY" w:bidi="ru-RU"/>
        </w:rPr>
      </w:pPr>
      <w:r w:rsidRPr="00333659">
        <w:rPr>
          <w:lang w:val="be-BY" w:bidi="ru-RU"/>
        </w:rPr>
        <w:t>Распрацоўка Web API праграмы на C# для кіравання падзеямі і іх удзельнікамі.</w:t>
      </w:r>
    </w:p>
    <w:p w14:paraId="7A5CD243" w14:textId="77777777" w:rsidR="00333659" w:rsidRPr="00333659" w:rsidRDefault="00333659" w:rsidP="0033365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333659">
        <w:rPr>
          <w:lang w:val="be-BY"/>
        </w:rPr>
        <w:t>C#, ASP.NET Core</w:t>
      </w:r>
    </w:p>
    <w:p w14:paraId="55FB524B" w14:textId="77777777" w:rsidR="00333659" w:rsidRPr="00333659" w:rsidRDefault="00333659" w:rsidP="0033365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333659">
        <w:rPr>
          <w:lang w:val="be-BY"/>
        </w:rPr>
        <w:t>EF Core, FluentValidation, AutoMapper</w:t>
      </w:r>
    </w:p>
    <w:p w14:paraId="2590EE20" w14:textId="77777777" w:rsidR="00333659" w:rsidRPr="00333659" w:rsidRDefault="00333659" w:rsidP="0033365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333659">
        <w:rPr>
          <w:lang w:val="be-BY"/>
        </w:rPr>
        <w:t>MS SQL Server, MSVS</w:t>
      </w:r>
    </w:p>
    <w:p w14:paraId="75F12E9B" w14:textId="77777777" w:rsidR="00333659" w:rsidRDefault="00333659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</w:pPr>
    </w:p>
    <w:p w14:paraId="7BA265F5" w14:textId="30883F4D" w:rsidR="00A25429" w:rsidRPr="00542AA5" w:rsidRDefault="006F0AAC" w:rsidP="00A25429">
      <w:pPr>
        <w:pStyle w:val="a7"/>
        <w:spacing w:line="264" w:lineRule="auto"/>
        <w:rPr>
          <w:caps/>
          <w:lang w:val="be-BY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CryptographyLib</w:t>
      </w:r>
      <w:r w:rsidR="00982D77" w:rsidRPr="00542AA5">
        <w:rPr>
          <w:caps/>
          <w:lang w:val="be-BY"/>
        </w:rPr>
        <w:t xml:space="preserve"> </w:t>
      </w:r>
    </w:p>
    <w:p w14:paraId="7C6C5151" w14:textId="2ED4BD9F" w:rsidR="00982D77" w:rsidRPr="00542AA5" w:rsidRDefault="00982D77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542AA5">
        <w:rPr>
          <w:i/>
          <w:iCs/>
          <w:lang w:val="be-BY" w:bidi="ru-RU"/>
        </w:rPr>
        <w:t>асабісты</w:t>
      </w:r>
      <w:r w:rsidRPr="00542AA5">
        <w:rPr>
          <w:i/>
          <w:iCs/>
          <w:lang w:val="be-BY" w:bidi="ru-RU"/>
        </w:rPr>
        <w:t xml:space="preserve"> пр</w:t>
      </w:r>
      <w:r w:rsidR="00542AA5">
        <w:rPr>
          <w:i/>
          <w:iCs/>
          <w:lang w:val="be-BY" w:bidi="ru-RU"/>
        </w:rPr>
        <w:t>а</w:t>
      </w:r>
      <w:r w:rsidRPr="00542AA5">
        <w:rPr>
          <w:i/>
          <w:iCs/>
          <w:lang w:val="be-BY" w:bidi="ru-RU"/>
        </w:rPr>
        <w:t>ект, 2024</w:t>
      </w:r>
    </w:p>
    <w:p w14:paraId="213ED0D2" w14:textId="348E1D3A" w:rsidR="00982D77" w:rsidRPr="00542AA5" w:rsidRDefault="00542AA5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крыптаграфічнай бібліятэкі</w:t>
      </w:r>
      <w:r w:rsidR="00982D77" w:rsidRPr="00542AA5">
        <w:rPr>
          <w:lang w:val="be-BY" w:bidi="ru-RU"/>
        </w:rPr>
        <w:t xml:space="preserve"> на С# </w:t>
      </w:r>
      <w:r>
        <w:rPr>
          <w:lang w:val="be-BY" w:bidi="ru-RU"/>
        </w:rPr>
        <w:t>з падтрымкай тэкставага аналізу, шыфравання, генерацыі ЭЛП</w:t>
      </w:r>
      <w:r w:rsidR="00982D77" w:rsidRPr="00542AA5">
        <w:rPr>
          <w:lang w:val="be-BY" w:bidi="ru-RU"/>
        </w:rPr>
        <w:t>.</w:t>
      </w:r>
    </w:p>
    <w:p w14:paraId="01DDDA90" w14:textId="6C49350E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C#, MSVS</w:t>
      </w:r>
    </w:p>
    <w:p w14:paraId="1D834D4C" w14:textId="77777777" w:rsidR="006F0AAC" w:rsidRPr="00542AA5" w:rsidRDefault="006F0AAC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</w:pPr>
    </w:p>
    <w:p w14:paraId="1F903EBE" w14:textId="77777777" w:rsidR="00A25429" w:rsidRPr="00542AA5" w:rsidRDefault="00982D77" w:rsidP="00A25429">
      <w:pPr>
        <w:pStyle w:val="a7"/>
        <w:spacing w:line="264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e-BY" w:eastAsia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Board Games Store 2</w:t>
      </w:r>
    </w:p>
    <w:p w14:paraId="76D4AED4" w14:textId="09AAA353" w:rsidR="00982D77" w:rsidRPr="00542AA5" w:rsidRDefault="00982D77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>– курс</w:t>
      </w:r>
      <w:r w:rsidR="00542AA5">
        <w:rPr>
          <w:i/>
          <w:iCs/>
          <w:lang w:val="be-BY" w:bidi="ru-RU"/>
        </w:rPr>
        <w:t>а</w:t>
      </w:r>
      <w:r w:rsidRPr="00542AA5">
        <w:rPr>
          <w:i/>
          <w:iCs/>
          <w:lang w:val="be-BY" w:bidi="ru-RU"/>
        </w:rPr>
        <w:t>в</w:t>
      </w:r>
      <w:r w:rsidR="00542AA5">
        <w:rPr>
          <w:i/>
          <w:iCs/>
          <w:lang w:val="be-BY" w:bidi="ru-RU"/>
        </w:rPr>
        <w:t>ы</w:t>
      </w:r>
      <w:r w:rsidRPr="00542AA5">
        <w:rPr>
          <w:i/>
          <w:iCs/>
          <w:lang w:val="be-BY" w:bidi="ru-RU"/>
        </w:rPr>
        <w:t xml:space="preserve"> пр</w:t>
      </w:r>
      <w:r w:rsidR="00542AA5">
        <w:rPr>
          <w:i/>
          <w:iCs/>
          <w:lang w:val="be-BY" w:bidi="ru-RU"/>
        </w:rPr>
        <w:t>а</w:t>
      </w:r>
      <w:r w:rsidRPr="00542AA5">
        <w:rPr>
          <w:i/>
          <w:iCs/>
          <w:lang w:val="be-BY" w:bidi="ru-RU"/>
        </w:rPr>
        <w:t>ект</w:t>
      </w:r>
      <w:r w:rsidR="00A25429" w:rsidRPr="00542AA5">
        <w:rPr>
          <w:i/>
          <w:iCs/>
          <w:lang w:val="be-BY" w:bidi="ru-RU"/>
        </w:rPr>
        <w:t>,</w:t>
      </w:r>
      <w:r w:rsidRPr="00542AA5">
        <w:rPr>
          <w:i/>
          <w:iCs/>
          <w:lang w:val="be-BY" w:bidi="ru-RU"/>
        </w:rPr>
        <w:t xml:space="preserve"> 2024</w:t>
      </w:r>
    </w:p>
    <w:p w14:paraId="5843E0C4" w14:textId="11937347" w:rsidR="00982D77" w:rsidRPr="00542AA5" w:rsidRDefault="00542AA5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кліент-сервернай вэб-праграмы для адвольнай інтэрнэт-крамы настольных гульняў з выкарыстаннем</w:t>
      </w:r>
      <w:r w:rsidR="00982D77" w:rsidRPr="00542AA5">
        <w:rPr>
          <w:lang w:val="be-BY" w:bidi="ru-RU"/>
        </w:rPr>
        <w:t xml:space="preserve"> ORM.</w:t>
      </w:r>
    </w:p>
    <w:p w14:paraId="5DE18DE1" w14:textId="25D880C8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J</w:t>
      </w:r>
      <w:r w:rsidR="006F0AAC" w:rsidRPr="00542AA5">
        <w:rPr>
          <w:lang w:val="be-BY"/>
        </w:rPr>
        <w:t>ava</w:t>
      </w:r>
      <w:r w:rsidRPr="00542AA5">
        <w:rPr>
          <w:lang w:val="be-BY"/>
        </w:rPr>
        <w:t>S</w:t>
      </w:r>
      <w:r w:rsidR="006F0AAC" w:rsidRPr="00542AA5">
        <w:rPr>
          <w:lang w:val="be-BY"/>
        </w:rPr>
        <w:t>cript</w:t>
      </w:r>
      <w:r w:rsidRPr="00542AA5">
        <w:rPr>
          <w:lang w:val="be-BY"/>
        </w:rPr>
        <w:t>, EJS, CSS</w:t>
      </w:r>
    </w:p>
    <w:p w14:paraId="3A2B4A9B" w14:textId="12EC09B6" w:rsidR="006F0AAC" w:rsidRDefault="00982D77" w:rsidP="00701A67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Express</w:t>
      </w:r>
      <w:r w:rsidR="006F0AAC" w:rsidRPr="00542AA5">
        <w:rPr>
          <w:lang w:val="be-BY"/>
        </w:rPr>
        <w:t>.j</w:t>
      </w:r>
      <w:r w:rsidRPr="00542AA5">
        <w:rPr>
          <w:lang w:val="be-BY"/>
        </w:rPr>
        <w:t>s</w:t>
      </w:r>
      <w:r w:rsidR="00C17FAF" w:rsidRPr="00542AA5">
        <w:rPr>
          <w:lang w:val="be-BY"/>
        </w:rPr>
        <w:t xml:space="preserve">, </w:t>
      </w:r>
      <w:r w:rsidRPr="00542AA5">
        <w:rPr>
          <w:lang w:val="be-BY"/>
        </w:rPr>
        <w:t>HTTPS, WSS</w:t>
      </w:r>
    </w:p>
    <w:p w14:paraId="1542247D" w14:textId="7FD113DD" w:rsidR="002E434E" w:rsidRPr="002E434E" w:rsidRDefault="002E434E" w:rsidP="002E434E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T-SQL, Sequelize, Redis</w:t>
      </w:r>
    </w:p>
    <w:p w14:paraId="3F12B2D1" w14:textId="4E7002E1" w:rsidR="00982D77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MS SQL Server, VSCode</w:t>
      </w:r>
    </w:p>
    <w:p w14:paraId="3B638CBB" w14:textId="54498C62" w:rsidR="00C17FAF" w:rsidRPr="00542AA5" w:rsidRDefault="00C17FAF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JWT</w:t>
      </w:r>
    </w:p>
    <w:p w14:paraId="4B62E02E" w14:textId="2677C780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MVC</w:t>
      </w:r>
    </w:p>
    <w:p w14:paraId="6FA6FAB9" w14:textId="358603DF" w:rsidR="00A25429" w:rsidRPr="00542AA5" w:rsidRDefault="002E434E" w:rsidP="00A25429">
      <w:pPr>
        <w:pStyle w:val="a7"/>
        <w:spacing w:line="264" w:lineRule="auto"/>
        <w:rPr>
          <w:lang w:val="be-BY" w:bidi="ru-RU"/>
        </w:rPr>
      </w:pPr>
      <w:r w:rsidRPr="00542AA5">
        <w:rPr>
          <w:lang w:val="be-BY" w:bidi="ru-RU"/>
        </w:rPr>
        <w:br w:type="column"/>
      </w:r>
      <w:r w:rsidR="00982D77"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Board Games Store</w:t>
      </w:r>
      <w:r w:rsidR="006F0AAC" w:rsidRPr="00542AA5">
        <w:rPr>
          <w:lang w:val="be-BY" w:bidi="ru-RU"/>
        </w:rPr>
        <w:t xml:space="preserve"> </w:t>
      </w:r>
    </w:p>
    <w:p w14:paraId="68EDD545" w14:textId="4CCC0814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542AA5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вая работа</w:t>
      </w:r>
      <w:r w:rsidR="00A25429" w:rsidRPr="00542AA5">
        <w:rPr>
          <w:i/>
          <w:iCs/>
          <w:lang w:val="be-BY" w:bidi="ru-RU"/>
        </w:rPr>
        <w:t>, </w:t>
      </w:r>
      <w:r w:rsidR="00982D77" w:rsidRPr="00542AA5">
        <w:rPr>
          <w:i/>
          <w:iCs/>
          <w:lang w:val="be-BY" w:bidi="ru-RU"/>
        </w:rPr>
        <w:t>2023</w:t>
      </w:r>
    </w:p>
    <w:p w14:paraId="097DF320" w14:textId="597E8D82" w:rsidR="006F0AAC" w:rsidRPr="00542AA5" w:rsidRDefault="00542AA5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кліент-сервернай вэб-праграмы для адвольнай інтэрнэт-крамы настольных гульняў</w:t>
      </w:r>
      <w:r w:rsidR="00982D77" w:rsidRPr="00542AA5">
        <w:rPr>
          <w:lang w:val="be-BY" w:bidi="ru-RU"/>
        </w:rPr>
        <w:t>.</w:t>
      </w:r>
    </w:p>
    <w:p w14:paraId="4434CCC6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PL/SQL</w:t>
      </w:r>
    </w:p>
    <w:p w14:paraId="2FB79691" w14:textId="4D6AAECD" w:rsidR="00982D77" w:rsidRPr="00542AA5" w:rsidRDefault="006F0AAC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JavaScript</w:t>
      </w:r>
      <w:r w:rsidR="00982D77" w:rsidRPr="00542AA5">
        <w:rPr>
          <w:lang w:val="be-BY"/>
        </w:rPr>
        <w:t>, EJS, CSS</w:t>
      </w:r>
    </w:p>
    <w:p w14:paraId="1CF05245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Express.js, HTTP</w:t>
      </w:r>
    </w:p>
    <w:p w14:paraId="69E8F590" w14:textId="77777777" w:rsidR="002E434E" w:rsidRPr="00542AA5" w:rsidRDefault="00982D77" w:rsidP="002E434E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Oracle SQL Developer, VSCode</w:t>
      </w:r>
    </w:p>
    <w:p w14:paraId="29218C74" w14:textId="485D11F0" w:rsidR="002E434E" w:rsidRPr="00542AA5" w:rsidRDefault="002E434E" w:rsidP="002E434E">
      <w:pPr>
        <w:pStyle w:val="a7"/>
        <w:spacing w:line="264" w:lineRule="auto"/>
        <w:rPr>
          <w:lang w:val="be-BY"/>
        </w:rPr>
      </w:pPr>
    </w:p>
    <w:p w14:paraId="795583D0" w14:textId="07160148" w:rsidR="00A25429" w:rsidRPr="00542AA5" w:rsidRDefault="00982D77" w:rsidP="002E434E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 w:bidi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Bookstore</w:t>
      </w:r>
    </w:p>
    <w:p w14:paraId="70A0A987" w14:textId="558D0C94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в</w:t>
      </w:r>
      <w:r w:rsidR="00D01DC8">
        <w:rPr>
          <w:i/>
          <w:iCs/>
          <w:lang w:val="be-BY" w:bidi="ru-RU"/>
        </w:rPr>
        <w:t>ы</w:t>
      </w:r>
      <w:r w:rsidR="00982D77" w:rsidRPr="00542AA5">
        <w:rPr>
          <w:i/>
          <w:iCs/>
          <w:lang w:val="be-BY" w:bidi="ru-RU"/>
        </w:rPr>
        <w:t xml:space="preserve"> пр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ект</w:t>
      </w:r>
      <w:r w:rsidR="00A25429" w:rsidRPr="00542AA5">
        <w:rPr>
          <w:i/>
          <w:iCs/>
          <w:lang w:val="be-BY" w:bidi="ru-RU"/>
        </w:rPr>
        <w:t>,</w:t>
      </w:r>
      <w:r w:rsidR="00982D77" w:rsidRPr="00542AA5">
        <w:rPr>
          <w:i/>
          <w:iCs/>
          <w:lang w:val="be-BY" w:bidi="ru-RU"/>
        </w:rPr>
        <w:t xml:space="preserve"> 2023</w:t>
      </w:r>
    </w:p>
    <w:p w14:paraId="2F407E23" w14:textId="7EF51084" w:rsidR="006F0AAC" w:rsidRPr="00542AA5" w:rsidRDefault="00D01DC8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</w:t>
      </w:r>
      <w:r w:rsidR="00982D77" w:rsidRPr="00542AA5">
        <w:rPr>
          <w:lang w:val="be-BY" w:bidi="ru-RU"/>
        </w:rPr>
        <w:t xml:space="preserve"> WPF-</w:t>
      </w:r>
      <w:r>
        <w:rPr>
          <w:lang w:val="be-BY" w:bidi="ru-RU"/>
        </w:rPr>
        <w:t>праграмы для адвольнай кніжнай інтэрнэт-крамы</w:t>
      </w:r>
      <w:r w:rsidR="00982D77" w:rsidRPr="00542AA5">
        <w:rPr>
          <w:lang w:val="be-BY" w:bidi="ru-RU"/>
        </w:rPr>
        <w:t>.</w:t>
      </w:r>
    </w:p>
    <w:p w14:paraId="3F1D869A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C#, XAML</w:t>
      </w:r>
    </w:p>
    <w:p w14:paraId="6E733C24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WPF</w:t>
      </w:r>
    </w:p>
    <w:p w14:paraId="6111806E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T-SQL, EF Core</w:t>
      </w:r>
    </w:p>
    <w:p w14:paraId="5A6B2432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MS SQL Server, MSVS</w:t>
      </w:r>
    </w:p>
    <w:p w14:paraId="1B961F75" w14:textId="1E3C43F1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</w:t>
      </w:r>
      <w:r w:rsidR="006F0AAC" w:rsidRPr="00542AA5">
        <w:rPr>
          <w:lang w:val="be-BY"/>
        </w:rPr>
        <w:t>VV</w:t>
      </w:r>
      <w:r w:rsidRPr="00542AA5">
        <w:rPr>
          <w:lang w:val="be-BY"/>
        </w:rPr>
        <w:t>M</w:t>
      </w:r>
    </w:p>
    <w:p w14:paraId="10EDC27F" w14:textId="77777777" w:rsidR="000F43C3" w:rsidRPr="00542AA5" w:rsidRDefault="000F43C3" w:rsidP="00A25429">
      <w:pPr>
        <w:pStyle w:val="a7"/>
        <w:spacing w:line="264" w:lineRule="auto"/>
        <w:rPr>
          <w:lang w:val="be-BY" w:bidi="ru-RU"/>
        </w:rPr>
      </w:pPr>
    </w:p>
    <w:p w14:paraId="3077D980" w14:textId="77777777" w:rsidR="00A25429" w:rsidRPr="00542AA5" w:rsidRDefault="00982D77" w:rsidP="00A25429">
      <w:pPr>
        <w:pStyle w:val="a7"/>
        <w:spacing w:line="264" w:lineRule="auto"/>
        <w:rPr>
          <w:lang w:val="be-BY" w:bidi="ru-RU"/>
        </w:rPr>
      </w:pPr>
      <w:r w:rsidRPr="00542AA5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  <w:t>RAM-2022 Compiler</w:t>
      </w:r>
    </w:p>
    <w:p w14:paraId="2A042B83" w14:textId="54FD4A08" w:rsidR="006F0AAC" w:rsidRPr="00542AA5" w:rsidRDefault="006F0AAC" w:rsidP="00A25429">
      <w:pPr>
        <w:pStyle w:val="a7"/>
        <w:spacing w:after="0" w:line="264" w:lineRule="auto"/>
        <w:rPr>
          <w:i/>
          <w:iCs/>
          <w:lang w:val="be-BY" w:bidi="ru-RU"/>
        </w:rPr>
      </w:pPr>
      <w:r w:rsidRPr="00542AA5">
        <w:rPr>
          <w:i/>
          <w:iCs/>
          <w:lang w:val="be-BY" w:bidi="ru-RU"/>
        </w:rPr>
        <w:t xml:space="preserve">– </w:t>
      </w:r>
      <w:r w:rsidR="00982D77" w:rsidRPr="00542AA5">
        <w:rPr>
          <w:i/>
          <w:iCs/>
          <w:lang w:val="be-BY" w:bidi="ru-RU"/>
        </w:rPr>
        <w:t>курс</w:t>
      </w:r>
      <w:r w:rsidR="00D01DC8">
        <w:rPr>
          <w:i/>
          <w:iCs/>
          <w:lang w:val="be-BY" w:bidi="ru-RU"/>
        </w:rPr>
        <w:t>авы</w:t>
      </w:r>
      <w:r w:rsidR="00982D77" w:rsidRPr="00542AA5">
        <w:rPr>
          <w:i/>
          <w:iCs/>
          <w:lang w:val="be-BY" w:bidi="ru-RU"/>
        </w:rPr>
        <w:t xml:space="preserve"> пр</w:t>
      </w:r>
      <w:r w:rsidR="00D01DC8">
        <w:rPr>
          <w:i/>
          <w:iCs/>
          <w:lang w:val="be-BY" w:bidi="ru-RU"/>
        </w:rPr>
        <w:t>а</w:t>
      </w:r>
      <w:r w:rsidR="00982D77" w:rsidRPr="00542AA5">
        <w:rPr>
          <w:i/>
          <w:iCs/>
          <w:lang w:val="be-BY" w:bidi="ru-RU"/>
        </w:rPr>
        <w:t>ект</w:t>
      </w:r>
      <w:r w:rsidR="002C6FC2" w:rsidRPr="00542AA5">
        <w:rPr>
          <w:i/>
          <w:iCs/>
          <w:lang w:val="be-BY" w:bidi="ru-RU"/>
        </w:rPr>
        <w:t>,</w:t>
      </w:r>
      <w:r w:rsidR="00982D77" w:rsidRPr="00542AA5">
        <w:rPr>
          <w:i/>
          <w:iCs/>
          <w:lang w:val="be-BY" w:bidi="ru-RU"/>
        </w:rPr>
        <w:t xml:space="preserve"> 2022</w:t>
      </w:r>
    </w:p>
    <w:p w14:paraId="4309AF89" w14:textId="17623E77" w:rsidR="006F0AAC" w:rsidRPr="00542AA5" w:rsidRDefault="00D01DC8" w:rsidP="00A25429">
      <w:pPr>
        <w:pStyle w:val="a7"/>
        <w:spacing w:before="120" w:after="120" w:line="264" w:lineRule="auto"/>
        <w:contextualSpacing w:val="0"/>
        <w:rPr>
          <w:lang w:val="be-BY" w:bidi="ru-RU"/>
        </w:rPr>
      </w:pPr>
      <w:r>
        <w:rPr>
          <w:lang w:val="be-BY" w:bidi="ru-RU"/>
        </w:rPr>
        <w:t>Распрацоўка ўласнай мовы праграмавання і кампілятара да яе</w:t>
      </w:r>
      <w:r w:rsidR="00982D77" w:rsidRPr="00542AA5">
        <w:rPr>
          <w:lang w:val="be-BY" w:bidi="ru-RU"/>
        </w:rPr>
        <w:t xml:space="preserve"> на С</w:t>
      </w:r>
      <w:r w:rsidR="006F0AAC" w:rsidRPr="00542AA5">
        <w:rPr>
          <w:lang w:val="be-BY" w:bidi="ru-RU"/>
        </w:rPr>
        <w:t>+</w:t>
      </w:r>
      <w:r w:rsidR="00982D77" w:rsidRPr="00542AA5">
        <w:rPr>
          <w:lang w:val="be-BY" w:bidi="ru-RU"/>
        </w:rPr>
        <w:t xml:space="preserve">+ </w:t>
      </w:r>
      <w:r>
        <w:rPr>
          <w:lang w:val="be-BY" w:bidi="ru-RU"/>
        </w:rPr>
        <w:t>з трансляцыяй у</w:t>
      </w:r>
      <w:r w:rsidR="00982D77" w:rsidRPr="00542AA5">
        <w:rPr>
          <w:lang w:val="be-BY" w:bidi="ru-RU"/>
        </w:rPr>
        <w:t xml:space="preserve"> ASM.</w:t>
      </w:r>
    </w:p>
    <w:p w14:paraId="06A8482E" w14:textId="77777777" w:rsidR="006F0AAC" w:rsidRPr="00542AA5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C++, ASM</w:t>
      </w:r>
    </w:p>
    <w:p w14:paraId="69417DDB" w14:textId="7E89C71B" w:rsidR="00982D77" w:rsidRPr="00542AA5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be-BY"/>
        </w:rPr>
      </w:pPr>
      <w:r w:rsidRPr="00542AA5">
        <w:rPr>
          <w:lang w:val="be-BY"/>
        </w:rPr>
        <w:t>MSVS</w:t>
      </w:r>
    </w:p>
    <w:p w14:paraId="097CCCFC" w14:textId="4392B1B3" w:rsidR="00A25429" w:rsidRPr="00542AA5" w:rsidRDefault="00A25429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be-BY"/>
        </w:rPr>
        <w:sectPr w:rsidR="00A25429" w:rsidRPr="00542AA5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05F3274E" w14:textId="00A23E27" w:rsidR="00D85BA3" w:rsidRPr="00542AA5" w:rsidRDefault="0057155A" w:rsidP="00D85BA3">
      <w:pPr>
        <w:pStyle w:val="1"/>
        <w:spacing w:line="264" w:lineRule="auto"/>
        <w:rPr>
          <w:lang w:val="be-BY"/>
        </w:rPr>
        <w:sectPr w:rsidR="00D85BA3" w:rsidRPr="00542AA5" w:rsidSect="00195DF6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5" w:name="_Toc175008275"/>
      <w:r w:rsidRPr="00542AA5">
        <w:rPr>
          <w:lang w:val="be-BY"/>
        </w:rPr>
        <w:t>Сам</w:t>
      </w:r>
      <w:bookmarkEnd w:id="5"/>
      <w:r w:rsidR="00D01DC8">
        <w:rPr>
          <w:lang w:val="be-BY"/>
        </w:rPr>
        <w:t>аадукацыя</w:t>
      </w:r>
    </w:p>
    <w:p w14:paraId="10E591DE" w14:textId="58B9253D" w:rsidR="0057155A" w:rsidRPr="00542AA5" w:rsidRDefault="0057155A" w:rsidP="00982D77">
      <w:pPr>
        <w:pStyle w:val="2"/>
        <w:spacing w:line="264" w:lineRule="auto"/>
        <w:rPr>
          <w:lang w:val="be-BY"/>
        </w:rPr>
      </w:pPr>
      <w:bookmarkStart w:id="6" w:name="_Toc175008276"/>
      <w:r w:rsidRPr="00542AA5">
        <w:rPr>
          <w:lang w:val="be-BY"/>
        </w:rPr>
        <w:t>Пройд</w:t>
      </w:r>
      <w:r w:rsidR="00D01DC8">
        <w:rPr>
          <w:lang w:val="be-BY"/>
        </w:rPr>
        <w:t>зеныя</w:t>
      </w:r>
      <w:r w:rsidRPr="00542AA5">
        <w:rPr>
          <w:lang w:val="be-BY"/>
        </w:rPr>
        <w:t xml:space="preserve"> курсы</w:t>
      </w:r>
      <w:bookmarkEnd w:id="6"/>
    </w:p>
    <w:p w14:paraId="73765CAF" w14:textId="7F3FE18E" w:rsidR="003F0B37" w:rsidRPr="00542AA5" w:rsidRDefault="003F0B37" w:rsidP="00D85BA3">
      <w:pPr>
        <w:pStyle w:val="a7"/>
        <w:keepNext/>
        <w:keepLines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learn.epam.com</w:t>
      </w:r>
    </w:p>
    <w:p w14:paraId="12F55EB6" w14:textId="7788F1D3" w:rsidR="003F0B37" w:rsidRPr="00542AA5" w:rsidRDefault="0057155A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Continuous Integration with Jenkins</w:t>
      </w:r>
    </w:p>
    <w:p w14:paraId="11E6F84B" w14:textId="64D0025A" w:rsidR="003F0B37" w:rsidRPr="00542AA5" w:rsidRDefault="003F0B37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Version Control with Git</w:t>
      </w:r>
    </w:p>
    <w:p w14:paraId="7C1612F2" w14:textId="3B810FD7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metanit.com</w:t>
      </w:r>
    </w:p>
    <w:p w14:paraId="19AAF438" w14:textId="2D71C110" w:rsidR="003F0B37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Руководство по WPF</w:t>
      </w:r>
    </w:p>
    <w:p w14:paraId="358FC63B" w14:textId="7BEDD5D2" w:rsidR="003F0B37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Паттерны проектирования в C# и .NET</w:t>
      </w:r>
    </w:p>
    <w:p w14:paraId="1FC453C4" w14:textId="7E9C864E" w:rsidR="003F0B37" w:rsidRPr="00542AA5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Полное руководство по языку программирования С# 12 и платформе .NET 8</w:t>
      </w:r>
    </w:p>
    <w:p w14:paraId="61182B59" w14:textId="61293711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ravesli.com</w:t>
      </w:r>
    </w:p>
    <w:p w14:paraId="2E89BCD6" w14:textId="77777777" w:rsidR="00D85BA3" w:rsidRPr="00542AA5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Уроки С++ для начинающих</w:t>
      </w:r>
    </w:p>
    <w:p w14:paraId="797E48C3" w14:textId="31A18882" w:rsidR="003F0B37" w:rsidRPr="00542AA5" w:rsidRDefault="000F43C3" w:rsidP="00D85BA3">
      <w:pPr>
        <w:pStyle w:val="2"/>
        <w:rPr>
          <w:lang w:val="be-BY"/>
        </w:rPr>
      </w:pPr>
      <w:r w:rsidRPr="00542AA5">
        <w:rPr>
          <w:i/>
          <w:iCs/>
          <w:lang w:val="be-BY"/>
        </w:rPr>
        <w:br w:type="column"/>
      </w:r>
      <w:bookmarkStart w:id="7" w:name="_Toc175008277"/>
      <w:r w:rsidR="003F0B37" w:rsidRPr="00542AA5">
        <w:rPr>
          <w:lang w:val="be-BY"/>
        </w:rPr>
        <w:t>П</w:t>
      </w:r>
      <w:r w:rsidR="00D01DC8">
        <w:rPr>
          <w:lang w:val="be-BY"/>
        </w:rPr>
        <w:t>рачытаная літаратура</w:t>
      </w:r>
      <w:bookmarkEnd w:id="7"/>
    </w:p>
    <w:p w14:paraId="075E920E" w14:textId="255D420E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Скот Маерс</w:t>
      </w:r>
    </w:p>
    <w:p w14:paraId="30002EEB" w14:textId="77777777" w:rsidR="00643E2E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Эффективный и современный C++</w:t>
      </w:r>
    </w:p>
    <w:p w14:paraId="55592CA3" w14:textId="12295FCB" w:rsidR="003F0B37" w:rsidRPr="00542AA5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Герберт Ш</w:t>
      </w:r>
      <w:r w:rsidR="00297D75">
        <w:rPr>
          <w:lang w:val="be-BY"/>
        </w:rPr>
        <w:t>ы</w:t>
      </w:r>
      <w:r w:rsidRPr="00542AA5">
        <w:rPr>
          <w:lang w:val="be-BY"/>
        </w:rPr>
        <w:t>лт</w:t>
      </w:r>
    </w:p>
    <w:p w14:paraId="42A65EC4" w14:textId="7A3BBE73" w:rsidR="00D85BA3" w:rsidRPr="00542AA5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  <w:sectPr w:rsidR="00D85BA3" w:rsidRPr="00542AA5" w:rsidSect="000F43C3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542AA5">
        <w:rPr>
          <w:i/>
          <w:iCs/>
          <w:lang w:val="be-BY"/>
        </w:rPr>
        <w:t>C++: базовый кур</w:t>
      </w:r>
      <w:r w:rsidR="00C17FAF" w:rsidRPr="00542AA5">
        <w:rPr>
          <w:i/>
          <w:iCs/>
          <w:lang w:val="be-BY"/>
        </w:rPr>
        <w:t>с</w:t>
      </w:r>
    </w:p>
    <w:p w14:paraId="5E96F2E3" w14:textId="2CF6B6CA" w:rsidR="00D85BA3" w:rsidRPr="00542AA5" w:rsidRDefault="00D85BA3" w:rsidP="00C17FAF">
      <w:pPr>
        <w:pStyle w:val="a7"/>
        <w:spacing w:line="264" w:lineRule="auto"/>
        <w:rPr>
          <w:lang w:val="be-BY"/>
        </w:rPr>
      </w:pPr>
    </w:p>
    <w:sectPr w:rsidR="00D85BA3" w:rsidRPr="00542AA5" w:rsidSect="000F43C3">
      <w:type w:val="continuous"/>
      <w:pgSz w:w="11907" w:h="16839" w:code="9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4760" w14:textId="77777777" w:rsidR="008F6665" w:rsidRDefault="008F6665">
      <w:pPr>
        <w:spacing w:after="0"/>
      </w:pPr>
      <w:r>
        <w:separator/>
      </w:r>
    </w:p>
  </w:endnote>
  <w:endnote w:type="continuationSeparator" w:id="0">
    <w:p w14:paraId="06085634" w14:textId="77777777" w:rsidR="008F6665" w:rsidRDefault="008F6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966F" w14:textId="77777777" w:rsidR="008F6665" w:rsidRDefault="008F6665">
      <w:pPr>
        <w:spacing w:after="0"/>
      </w:pPr>
      <w:r>
        <w:separator/>
      </w:r>
    </w:p>
  </w:footnote>
  <w:footnote w:type="continuationSeparator" w:id="0">
    <w:p w14:paraId="06DB8511" w14:textId="77777777" w:rsidR="008F6665" w:rsidRDefault="008F66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86AB3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0E53"/>
    <w:multiLevelType w:val="multilevel"/>
    <w:tmpl w:val="5D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FE0"/>
    <w:multiLevelType w:val="hybridMultilevel"/>
    <w:tmpl w:val="4DA402BA"/>
    <w:lvl w:ilvl="0" w:tplc="3884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5E72D594"/>
    <w:lvl w:ilvl="0">
      <w:start w:val="1"/>
      <w:numFmt w:val="bullet"/>
      <w:suff w:val="space"/>
      <w:lvlText w:val=""/>
      <w:lvlJc w:val="left"/>
      <w:pPr>
        <w:ind w:left="216" w:hanging="216"/>
      </w:pPr>
      <w:rPr>
        <w:rFonts w:ascii="Wingdings" w:hAnsi="Wingdings" w:hint="default"/>
        <w:color w:val="39A5B7" w:themeColor="accent1"/>
      </w:rPr>
    </w:lvl>
    <w:lvl w:ilvl="1">
      <w:start w:val="1"/>
      <w:numFmt w:val="bullet"/>
      <w:suff w:val="space"/>
      <w:lvlText w:val="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051FC"/>
    <w:multiLevelType w:val="hybridMultilevel"/>
    <w:tmpl w:val="6B72553C"/>
    <w:lvl w:ilvl="0" w:tplc="8EBC3496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507F1C"/>
    <w:multiLevelType w:val="hybridMultilevel"/>
    <w:tmpl w:val="9F224460"/>
    <w:lvl w:ilvl="0" w:tplc="5218DD94">
      <w:start w:val="1"/>
      <w:numFmt w:val="bullet"/>
      <w:suff w:val="space"/>
      <w:lvlText w:val=""/>
      <w:lvlJc w:val="left"/>
      <w:pPr>
        <w:ind w:left="502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48274">
    <w:abstractNumId w:val="9"/>
  </w:num>
  <w:num w:numId="2" w16cid:durableId="1563103378">
    <w:abstractNumId w:val="9"/>
    <w:lvlOverride w:ilvl="0">
      <w:startOverride w:val="1"/>
    </w:lvlOverride>
  </w:num>
  <w:num w:numId="3" w16cid:durableId="1703290226">
    <w:abstractNumId w:val="9"/>
    <w:lvlOverride w:ilvl="0">
      <w:startOverride w:val="1"/>
    </w:lvlOverride>
  </w:num>
  <w:num w:numId="4" w16cid:durableId="160002765">
    <w:abstractNumId w:val="9"/>
    <w:lvlOverride w:ilvl="0">
      <w:startOverride w:val="1"/>
    </w:lvlOverride>
  </w:num>
  <w:num w:numId="5" w16cid:durableId="1575823709">
    <w:abstractNumId w:val="8"/>
  </w:num>
  <w:num w:numId="6" w16cid:durableId="1840382677">
    <w:abstractNumId w:val="7"/>
  </w:num>
  <w:num w:numId="7" w16cid:durableId="1384603238">
    <w:abstractNumId w:val="6"/>
  </w:num>
  <w:num w:numId="8" w16cid:durableId="1027827607">
    <w:abstractNumId w:val="5"/>
  </w:num>
  <w:num w:numId="9" w16cid:durableId="1722097855">
    <w:abstractNumId w:val="4"/>
  </w:num>
  <w:num w:numId="10" w16cid:durableId="72286245">
    <w:abstractNumId w:val="3"/>
  </w:num>
  <w:num w:numId="11" w16cid:durableId="1957367150">
    <w:abstractNumId w:val="2"/>
  </w:num>
  <w:num w:numId="12" w16cid:durableId="312376878">
    <w:abstractNumId w:val="1"/>
  </w:num>
  <w:num w:numId="13" w16cid:durableId="934358654">
    <w:abstractNumId w:val="0"/>
  </w:num>
  <w:num w:numId="14" w16cid:durableId="847594334">
    <w:abstractNumId w:val="15"/>
  </w:num>
  <w:num w:numId="15" w16cid:durableId="850148319">
    <w:abstractNumId w:val="19"/>
  </w:num>
  <w:num w:numId="16" w16cid:durableId="1049955151">
    <w:abstractNumId w:val="14"/>
  </w:num>
  <w:num w:numId="17" w16cid:durableId="1169247560">
    <w:abstractNumId w:val="17"/>
  </w:num>
  <w:num w:numId="18" w16cid:durableId="1324964173">
    <w:abstractNumId w:val="12"/>
  </w:num>
  <w:num w:numId="19" w16cid:durableId="792090702">
    <w:abstractNumId w:val="22"/>
  </w:num>
  <w:num w:numId="20" w16cid:durableId="1207138924">
    <w:abstractNumId w:val="20"/>
  </w:num>
  <w:num w:numId="21" w16cid:durableId="1623995741">
    <w:abstractNumId w:val="13"/>
  </w:num>
  <w:num w:numId="22" w16cid:durableId="191653896">
    <w:abstractNumId w:val="16"/>
  </w:num>
  <w:num w:numId="23" w16cid:durableId="1600986248">
    <w:abstractNumId w:val="21"/>
  </w:num>
  <w:num w:numId="24" w16cid:durableId="1748577777">
    <w:abstractNumId w:val="18"/>
  </w:num>
  <w:num w:numId="25" w16cid:durableId="1754279978">
    <w:abstractNumId w:val="10"/>
  </w:num>
  <w:num w:numId="26" w16cid:durableId="1125733006">
    <w:abstractNumId w:val="13"/>
  </w:num>
  <w:num w:numId="27" w16cid:durableId="1782265943">
    <w:abstractNumId w:val="13"/>
  </w:num>
  <w:num w:numId="28" w16cid:durableId="1147895730">
    <w:abstractNumId w:val="13"/>
  </w:num>
  <w:num w:numId="29" w16cid:durableId="1432314689">
    <w:abstractNumId w:val="11"/>
  </w:num>
  <w:num w:numId="30" w16cid:durableId="309360799">
    <w:abstractNumId w:val="13"/>
  </w:num>
  <w:num w:numId="31" w16cid:durableId="694575330">
    <w:abstractNumId w:val="13"/>
  </w:num>
  <w:num w:numId="32" w16cid:durableId="34351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6"/>
    <w:rsid w:val="00030133"/>
    <w:rsid w:val="0005231B"/>
    <w:rsid w:val="000A4F59"/>
    <w:rsid w:val="000A673D"/>
    <w:rsid w:val="000F43C3"/>
    <w:rsid w:val="001052B1"/>
    <w:rsid w:val="00141A4C"/>
    <w:rsid w:val="00182153"/>
    <w:rsid w:val="00195DF6"/>
    <w:rsid w:val="001B29CF"/>
    <w:rsid w:val="001C7750"/>
    <w:rsid w:val="00256D7D"/>
    <w:rsid w:val="0028220F"/>
    <w:rsid w:val="00297D75"/>
    <w:rsid w:val="002C6FC2"/>
    <w:rsid w:val="002E434E"/>
    <w:rsid w:val="00331E36"/>
    <w:rsid w:val="00333659"/>
    <w:rsid w:val="00356C14"/>
    <w:rsid w:val="003F0B37"/>
    <w:rsid w:val="004F0273"/>
    <w:rsid w:val="00511C97"/>
    <w:rsid w:val="00521517"/>
    <w:rsid w:val="00542AA5"/>
    <w:rsid w:val="0057155A"/>
    <w:rsid w:val="00617B26"/>
    <w:rsid w:val="006270A9"/>
    <w:rsid w:val="00643E2E"/>
    <w:rsid w:val="00675956"/>
    <w:rsid w:val="00681034"/>
    <w:rsid w:val="006A6193"/>
    <w:rsid w:val="006F0AAC"/>
    <w:rsid w:val="0070013D"/>
    <w:rsid w:val="007448C9"/>
    <w:rsid w:val="00816216"/>
    <w:rsid w:val="0087734B"/>
    <w:rsid w:val="0089412A"/>
    <w:rsid w:val="008E425F"/>
    <w:rsid w:val="008F56F3"/>
    <w:rsid w:val="008F6665"/>
    <w:rsid w:val="008F6EB9"/>
    <w:rsid w:val="009028F7"/>
    <w:rsid w:val="009166C0"/>
    <w:rsid w:val="00981A5C"/>
    <w:rsid w:val="00982D77"/>
    <w:rsid w:val="009D5933"/>
    <w:rsid w:val="00A25429"/>
    <w:rsid w:val="00A37D64"/>
    <w:rsid w:val="00A74B61"/>
    <w:rsid w:val="00BD01AC"/>
    <w:rsid w:val="00BD768D"/>
    <w:rsid w:val="00C14DB7"/>
    <w:rsid w:val="00C17FAF"/>
    <w:rsid w:val="00C61F8E"/>
    <w:rsid w:val="00C95516"/>
    <w:rsid w:val="00D01DC8"/>
    <w:rsid w:val="00D85BA3"/>
    <w:rsid w:val="00DC3DCA"/>
    <w:rsid w:val="00DC7763"/>
    <w:rsid w:val="00E61A4C"/>
    <w:rsid w:val="00E83E4B"/>
    <w:rsid w:val="00EC79D6"/>
    <w:rsid w:val="00EE5C95"/>
    <w:rsid w:val="00F06C42"/>
    <w:rsid w:val="00F1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95965"/>
  <w15:chartTrackingRefBased/>
  <w15:docId w15:val="{7530BA08-0E0A-47AB-9F46-E31063A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29CF"/>
  </w:style>
  <w:style w:type="paragraph" w:styleId="1">
    <w:name w:val="heading 1"/>
    <w:basedOn w:val="a0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5">
    <w:name w:val="Заголовок Знак"/>
    <w:basedOn w:val="a1"/>
    <w:link w:val="a4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1"/>
    <w:uiPriority w:val="99"/>
    <w:semiHidden/>
    <w:rsid w:val="00E83E4B"/>
    <w:rPr>
      <w:color w:val="393939" w:themeColor="text2" w:themeShade="BF"/>
    </w:rPr>
  </w:style>
  <w:style w:type="paragraph" w:styleId="a7">
    <w:name w:val="List Bullet"/>
    <w:basedOn w:val="a0"/>
    <w:uiPriority w:val="10"/>
    <w:unhideWhenUsed/>
    <w:qFormat/>
    <w:rsid w:val="0087734B"/>
    <w:pPr>
      <w:spacing w:line="288" w:lineRule="auto"/>
      <w:contextualSpacing/>
    </w:pPr>
  </w:style>
  <w:style w:type="paragraph" w:styleId="a8">
    <w:name w:val="header"/>
    <w:basedOn w:val="a0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footer"/>
    <w:basedOn w:val="a0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1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1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0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1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1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0"/>
    <w:next w:val="a0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1"/>
    <w:link w:val="af"/>
    <w:uiPriority w:val="30"/>
    <w:semiHidden/>
    <w:rPr>
      <w:i/>
      <w:iCs/>
      <w:color w:val="2A7B88" w:themeColor="accent1" w:themeShade="BF"/>
    </w:rPr>
  </w:style>
  <w:style w:type="paragraph" w:styleId="a">
    <w:name w:val="List Number"/>
    <w:basedOn w:val="a0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1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1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0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E83E4B"/>
    <w:rPr>
      <w:szCs w:val="16"/>
    </w:rPr>
  </w:style>
  <w:style w:type="paragraph" w:styleId="af3">
    <w:name w:val="Block Text"/>
    <w:basedOn w:val="a0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0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1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0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1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1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0"/>
    <w:next w:val="a0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0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0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0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0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1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0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1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1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aff7">
    <w:name w:val="List Paragraph"/>
    <w:basedOn w:val="a0"/>
    <w:uiPriority w:val="34"/>
    <w:unhideWhenUsed/>
    <w:qFormat/>
    <w:rsid w:val="00195DF6"/>
    <w:pPr>
      <w:ind w:left="720"/>
      <w:contextualSpacing/>
    </w:pPr>
  </w:style>
  <w:style w:type="paragraph" w:styleId="aff8">
    <w:name w:val="Normal (Web)"/>
    <w:basedOn w:val="a0"/>
    <w:uiPriority w:val="99"/>
    <w:semiHidden/>
    <w:unhideWhenUsed/>
    <w:rsid w:val="00195D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hgkelc">
    <w:name w:val="hgkelc"/>
    <w:basedOn w:val="a1"/>
    <w:rsid w:val="004F0273"/>
  </w:style>
  <w:style w:type="paragraph" w:styleId="11">
    <w:name w:val="toc 1"/>
    <w:basedOn w:val="a0"/>
    <w:next w:val="a0"/>
    <w:autoRedefine/>
    <w:uiPriority w:val="39"/>
    <w:unhideWhenUsed/>
    <w:rsid w:val="00D85BA3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5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ksa.ramanchu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oksa-Ramanch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lioksa-ramanch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vitank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(цветное).dotx</Template>
  <TotalTime>195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Lioksa</dc:creator>
  <cp:keywords/>
  <cp:lastModifiedBy>Aliaksiej Ramanchuk</cp:lastModifiedBy>
  <cp:revision>14</cp:revision>
  <dcterms:created xsi:type="dcterms:W3CDTF">2024-08-19T19:26:00Z</dcterms:created>
  <dcterms:modified xsi:type="dcterms:W3CDTF">2024-10-18T09:49:00Z</dcterms:modified>
  <cp:version/>
</cp:coreProperties>
</file>