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89C4" w14:textId="0CEF1A7C" w:rsidR="00816216" w:rsidRPr="006F0AAC" w:rsidRDefault="00195DF6" w:rsidP="00982D77">
      <w:pPr>
        <w:pStyle w:val="a4"/>
        <w:spacing w:line="264" w:lineRule="auto"/>
        <w:rPr>
          <w:lang w:val="ru-BY"/>
        </w:rPr>
      </w:pPr>
      <w:r w:rsidRPr="006F0AAC">
        <w:rPr>
          <w:lang w:val="ru-BY"/>
        </w:rPr>
        <w:t>Алексей Романчук</w:t>
      </w:r>
    </w:p>
    <w:p w14:paraId="7CBAB9CE" w14:textId="40B7F095" w:rsidR="00195DF6" w:rsidRPr="008F6EB9" w:rsidRDefault="00195DF6" w:rsidP="00982D77">
      <w:pPr>
        <w:pStyle w:val="aff7"/>
        <w:numPr>
          <w:ilvl w:val="0"/>
          <w:numId w:val="24"/>
        </w:numPr>
        <w:spacing w:after="120" w:line="264" w:lineRule="auto"/>
        <w:ind w:left="0" w:firstLine="0"/>
        <w:rPr>
          <w:lang w:val="en-US" w:bidi="ru-RU"/>
        </w:rPr>
      </w:pPr>
      <w:r w:rsidRPr="008F6EB9">
        <w:rPr>
          <w:lang w:val="en-US" w:bidi="ru-RU"/>
        </w:rPr>
        <w:t xml:space="preserve">E-mail: </w:t>
      </w:r>
      <w:hyperlink r:id="rId8" w:history="1">
        <w:r w:rsidRPr="008F6EB9">
          <w:rPr>
            <w:rStyle w:val="af2"/>
            <w:lang w:val="en-US" w:bidi="ru-RU"/>
          </w:rPr>
          <w:t>lioksa.ramanchuk@gmail.com</w:t>
        </w:r>
      </w:hyperlink>
    </w:p>
    <w:p w14:paraId="6B9559C5" w14:textId="77777777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Telegram: </w:t>
      </w:r>
      <w:hyperlink r:id="rId9" w:history="1">
        <w:r w:rsidRPr="006F0AAC">
          <w:rPr>
            <w:rStyle w:val="af2"/>
            <w:lang w:val="ru-BY" w:bidi="ru-RU"/>
          </w:rPr>
          <w:t>t.me/vitanki</w:t>
        </w:r>
      </w:hyperlink>
    </w:p>
    <w:p w14:paraId="3317BCE0" w14:textId="2D562271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>Телефон: +375 25 547-46-02</w:t>
      </w:r>
    </w:p>
    <w:p w14:paraId="025F2F33" w14:textId="18A3D6AC" w:rsidR="00141A4C" w:rsidRPr="008F6EB9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en-US" w:bidi="ru-RU"/>
        </w:rPr>
      </w:pPr>
      <w:r w:rsidRPr="008F6EB9">
        <w:rPr>
          <w:lang w:val="en-US" w:bidi="ru-RU"/>
        </w:rPr>
        <w:t xml:space="preserve">LinkedIn: </w:t>
      </w:r>
      <w:hyperlink r:id="rId10" w:history="1">
        <w:r w:rsidRPr="008F6EB9">
          <w:rPr>
            <w:rStyle w:val="af2"/>
            <w:lang w:val="en-US" w:bidi="ru-RU"/>
          </w:rPr>
          <w:t>www.linkedin.com/in/lioksa-ramanchuk</w:t>
        </w:r>
      </w:hyperlink>
    </w:p>
    <w:p w14:paraId="1D221D8D" w14:textId="7BFAD2A1" w:rsidR="00195DF6" w:rsidRPr="006F0AAC" w:rsidRDefault="00195DF6" w:rsidP="00982D77">
      <w:pPr>
        <w:pStyle w:val="aff7"/>
        <w:numPr>
          <w:ilvl w:val="0"/>
          <w:numId w:val="24"/>
        </w:numPr>
        <w:spacing w:after="120" w:line="264" w:lineRule="auto"/>
        <w:rPr>
          <w:lang w:val="ru-BY" w:bidi="ru-RU"/>
        </w:rPr>
      </w:pPr>
      <w:r w:rsidRPr="006F0AAC">
        <w:rPr>
          <w:lang w:val="ru-BY" w:bidi="ru-RU"/>
        </w:rPr>
        <w:t xml:space="preserve">GitHub: </w:t>
      </w:r>
      <w:hyperlink r:id="rId11" w:history="1">
        <w:r w:rsidRPr="006F0AAC">
          <w:rPr>
            <w:rStyle w:val="af2"/>
            <w:lang w:val="ru-BY" w:bidi="ru-RU"/>
          </w:rPr>
          <w:t>github.com/Lioksa-Ramanchuk</w:t>
        </w:r>
      </w:hyperlink>
    </w:p>
    <w:p w14:paraId="75B757CC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</w:p>
    <w:p w14:paraId="0EDC1E60" w14:textId="6D6201F4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  <w:r w:rsidRPr="006F0AAC">
        <w:rPr>
          <w:lang w:val="ru-BY" w:bidi="ru-RU"/>
        </w:rPr>
        <w:t>Студент 4 курса факультета ИТ БГТУ, специальность «Программное обеспечение информационных технологий» (программная инженерия).</w:t>
      </w:r>
    </w:p>
    <w:p w14:paraId="7FBD39B7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</w:p>
    <w:p w14:paraId="43837258" w14:textId="312522E1" w:rsidR="00195DF6" w:rsidRPr="00195DF6" w:rsidRDefault="00195DF6" w:rsidP="00982D77">
      <w:pPr>
        <w:pStyle w:val="a7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Освоил языки программирования C++, C#, Java, J</w:t>
      </w:r>
      <w:r w:rsidR="006F0AAC">
        <w:rPr>
          <w:lang w:val="ru-BY" w:bidi="ru-RU"/>
        </w:rPr>
        <w:t>ava</w:t>
      </w:r>
      <w:r w:rsidRPr="00195DF6">
        <w:rPr>
          <w:lang w:val="ru-BY" w:bidi="ru-RU"/>
        </w:rPr>
        <w:t>S</w:t>
      </w:r>
      <w:r w:rsidR="006F0AAC">
        <w:rPr>
          <w:lang w:val="ru-BY" w:bidi="ru-RU"/>
        </w:rPr>
        <w:t>cript</w:t>
      </w:r>
      <w:r w:rsidRPr="00195DF6">
        <w:rPr>
          <w:lang w:val="ru-BY" w:bidi="ru-RU"/>
        </w:rPr>
        <w:t>, есть опыт разработки учебных проектов</w:t>
      </w:r>
      <w:r w:rsidRPr="006F0AAC">
        <w:rPr>
          <w:lang w:val="ru-BY" w:bidi="ru-RU"/>
        </w:rPr>
        <w:t xml:space="preserve"> </w:t>
      </w:r>
      <w:r w:rsidRPr="00195DF6">
        <w:rPr>
          <w:lang w:val="ru-BY" w:bidi="ru-RU"/>
        </w:rPr>
        <w:t>(программ и клиент-серверных веб-приложений) с использованием</w:t>
      </w:r>
    </w:p>
    <w:p w14:paraId="24C67263" w14:textId="79AF8579" w:rsidR="00195DF6" w:rsidRPr="00195DF6" w:rsidRDefault="00195DF6" w:rsidP="000A673D">
      <w:pPr>
        <w:pStyle w:val="a7"/>
        <w:numPr>
          <w:ilvl w:val="0"/>
          <w:numId w:val="32"/>
        </w:numPr>
        <w:spacing w:line="264" w:lineRule="auto"/>
        <w:ind w:left="499" w:hanging="357"/>
        <w:rPr>
          <w:lang w:val="ru-BY" w:bidi="ru-RU"/>
        </w:rPr>
      </w:pPr>
      <w:r w:rsidRPr="00195DF6">
        <w:rPr>
          <w:lang w:val="ru-BY" w:bidi="ru-RU"/>
        </w:rPr>
        <w:t>платформ и технологий .NET, WPF, ASP.NET, Express.js;</w:t>
      </w:r>
    </w:p>
    <w:p w14:paraId="6C1F0053" w14:textId="77777777" w:rsidR="00195DF6" w:rsidRPr="008F6EB9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195DF6">
        <w:rPr>
          <w:lang w:val="ru-BY" w:bidi="ru-RU"/>
        </w:rPr>
        <w:t>СУБД</w:t>
      </w:r>
      <w:r w:rsidRPr="008F6EB9">
        <w:rPr>
          <w:lang w:val="en-US" w:bidi="ru-RU"/>
        </w:rPr>
        <w:t xml:space="preserve"> MS SQL Server, Oracle SQL Developer;</w:t>
      </w:r>
    </w:p>
    <w:p w14:paraId="7C5C717A" w14:textId="77777777" w:rsidR="00195DF6" w:rsidRPr="008F6EB9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en-US" w:bidi="ru-RU"/>
        </w:rPr>
      </w:pPr>
      <w:r w:rsidRPr="008F6EB9">
        <w:rPr>
          <w:lang w:val="en-US" w:bidi="ru-RU"/>
        </w:rPr>
        <w:t>ORM-</w:t>
      </w:r>
      <w:r w:rsidRPr="00195DF6">
        <w:rPr>
          <w:lang w:val="ru-BY" w:bidi="ru-RU"/>
        </w:rPr>
        <w:t>технологий</w:t>
      </w:r>
      <w:r w:rsidRPr="008F6EB9">
        <w:rPr>
          <w:lang w:val="en-US" w:bidi="ru-RU"/>
        </w:rPr>
        <w:t xml:space="preserve"> EF Core, Prisma, Sequelize;</w:t>
      </w:r>
    </w:p>
    <w:p w14:paraId="017A42F2" w14:textId="77777777" w:rsidR="00195DF6" w:rsidRPr="00195DF6" w:rsidRDefault="00195DF6" w:rsidP="00982D77">
      <w:pPr>
        <w:pStyle w:val="a7"/>
        <w:numPr>
          <w:ilvl w:val="0"/>
          <w:numId w:val="32"/>
        </w:numPr>
        <w:spacing w:line="264" w:lineRule="auto"/>
        <w:rPr>
          <w:lang w:val="ru-BY" w:bidi="ru-RU"/>
        </w:rPr>
      </w:pPr>
      <w:r w:rsidRPr="00195DF6">
        <w:rPr>
          <w:lang w:val="ru-BY" w:bidi="ru-RU"/>
        </w:rPr>
        <w:t>СУВ Git и GitHub</w:t>
      </w:r>
    </w:p>
    <w:p w14:paraId="10AB3FE6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преимущественно на ОС Windows 10, есть опыт работы с Linux.</w:t>
      </w:r>
    </w:p>
    <w:p w14:paraId="03A376E3" w14:textId="77777777" w:rsidR="00195DF6" w:rsidRPr="006F0AAC" w:rsidRDefault="00195DF6" w:rsidP="00982D77">
      <w:pPr>
        <w:pStyle w:val="a7"/>
        <w:spacing w:line="264" w:lineRule="auto"/>
        <w:rPr>
          <w:lang w:val="ru-BY" w:bidi="ru-RU"/>
        </w:rPr>
      </w:pPr>
    </w:p>
    <w:p w14:paraId="299F5AA9" w14:textId="509DA77A" w:rsidR="006270A9" w:rsidRPr="006F0AAC" w:rsidRDefault="00195DF6" w:rsidP="00982D77">
      <w:pPr>
        <w:pStyle w:val="a7"/>
        <w:spacing w:line="264" w:lineRule="auto"/>
        <w:rPr>
          <w:lang w:val="ru-BY" w:bidi="ru-RU"/>
        </w:rPr>
      </w:pPr>
      <w:r w:rsidRPr="00195DF6">
        <w:rPr>
          <w:lang w:val="ru-BY" w:bidi="ru-RU"/>
        </w:rPr>
        <w:t>Самостоятельно изучаю современные C++ и C#, проходя онлайн-курсы и читая</w:t>
      </w:r>
      <w:r w:rsidRPr="006F0AAC">
        <w:rPr>
          <w:lang w:val="ru-BY" w:bidi="ru-RU"/>
        </w:rPr>
        <w:t xml:space="preserve"> </w:t>
      </w:r>
      <w:r w:rsidRPr="00195DF6">
        <w:rPr>
          <w:lang w:val="ru-BY" w:bidi="ru-RU"/>
        </w:rPr>
        <w:t>соответствующую литературу. Стремлюсь применить свои знания на практике и продолжать развиваться в сфере ИТ.</w:t>
      </w:r>
    </w:p>
    <w:p w14:paraId="6165CFB9" w14:textId="44BA562F" w:rsidR="006270A9" w:rsidRPr="006F0AAC" w:rsidRDefault="00195DF6" w:rsidP="00982D77">
      <w:pPr>
        <w:pStyle w:val="1"/>
        <w:spacing w:line="264" w:lineRule="auto"/>
        <w:rPr>
          <w:lang w:val="ru-BY"/>
        </w:rPr>
      </w:pPr>
      <w:bookmarkStart w:id="0" w:name="_Toc175008270"/>
      <w:r w:rsidRPr="006F0AAC">
        <w:rPr>
          <w:lang w:val="ru-BY"/>
        </w:rPr>
        <w:t>Образование</w:t>
      </w:r>
      <w:bookmarkEnd w:id="0"/>
    </w:p>
    <w:p w14:paraId="19DECD3E" w14:textId="56CB7243" w:rsidR="006270A9" w:rsidRPr="006F0AAC" w:rsidRDefault="00195DF6" w:rsidP="00982D77">
      <w:pPr>
        <w:pStyle w:val="2"/>
        <w:spacing w:line="264" w:lineRule="auto"/>
        <w:rPr>
          <w:lang w:val="ru-BY"/>
        </w:rPr>
      </w:pPr>
      <w:bookmarkStart w:id="1" w:name="_Toc175008271"/>
      <w:r w:rsidRPr="006F0AAC">
        <w:rPr>
          <w:lang w:val="ru-BY"/>
        </w:rPr>
        <w:t>Белорусский государственный технологический университет</w:t>
      </w:r>
      <w:r w:rsidR="0057155A" w:rsidRPr="006F0AAC">
        <w:rPr>
          <w:lang w:val="ru-BY"/>
        </w:rPr>
        <w:t xml:space="preserve"> </w:t>
      </w:r>
      <w:r w:rsidRPr="006F0AAC">
        <w:rPr>
          <w:lang w:val="ru-BY"/>
        </w:rPr>
        <w:t>(2021</w:t>
      </w:r>
      <w:r w:rsidR="0057155A" w:rsidRPr="006F0AAC">
        <w:rPr>
          <w:lang w:val="ru-BY"/>
        </w:rPr>
        <w:t> </w:t>
      </w:r>
      <w:r w:rsidRPr="006F0AAC">
        <w:rPr>
          <w:lang w:val="ru-BY"/>
        </w:rPr>
        <w:t>–</w:t>
      </w:r>
      <w:r w:rsidR="0057155A" w:rsidRPr="006F0AAC">
        <w:rPr>
          <w:lang w:val="ru-BY"/>
        </w:rPr>
        <w:t> </w:t>
      </w:r>
      <w:r w:rsidRPr="006F0AAC">
        <w:rPr>
          <w:lang w:val="ru-BY"/>
        </w:rPr>
        <w:t>2025)</w:t>
      </w:r>
      <w:bookmarkEnd w:id="1"/>
    </w:p>
    <w:p w14:paraId="13747F9E" w14:textId="62176AC3" w:rsidR="006270A9" w:rsidRPr="006F0AAC" w:rsidRDefault="00195DF6" w:rsidP="00982D77">
      <w:pPr>
        <w:pStyle w:val="a7"/>
        <w:spacing w:line="264" w:lineRule="auto"/>
        <w:rPr>
          <w:lang w:val="ru-BY"/>
        </w:rPr>
      </w:pPr>
      <w:r w:rsidRPr="006F0AAC">
        <w:rPr>
          <w:lang w:val="ru-BY" w:bidi="ru-RU"/>
        </w:rPr>
        <w:t>Специальность: «Программное обеспечение информационных технологий»</w:t>
      </w:r>
    </w:p>
    <w:p w14:paraId="23D8B3A6" w14:textId="203D5E64" w:rsidR="00195DF6" w:rsidRPr="006F0AAC" w:rsidRDefault="00195DF6" w:rsidP="006F0AAC">
      <w:pPr>
        <w:pStyle w:val="1"/>
        <w:spacing w:line="264" w:lineRule="auto"/>
        <w:rPr>
          <w:lang w:val="ru-BY"/>
        </w:rPr>
        <w:sectPr w:rsidR="00195DF6" w:rsidRPr="006F0AAC" w:rsidSect="00617B26"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2" w:name="_Toc175008272"/>
      <w:r w:rsidRPr="006F0AAC">
        <w:rPr>
          <w:lang w:val="ru-BY"/>
        </w:rPr>
        <w:t>Навыки</w:t>
      </w:r>
      <w:r w:rsidR="00511C97" w:rsidRPr="006F0AAC">
        <w:rPr>
          <w:lang w:val="ru-BY"/>
        </w:rPr>
        <w:t xml:space="preserve"> (владение языками и технологиями)</w:t>
      </w:r>
      <w:bookmarkEnd w:id="2"/>
    </w:p>
    <w:p w14:paraId="030DAD28" w14:textId="77777777" w:rsidR="004F0273" w:rsidRPr="006F0AAC" w:rsidRDefault="004F0273" w:rsidP="00982D77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ru-BY"/>
        </w:rPr>
      </w:pPr>
      <w:r w:rsidRPr="006F0AAC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ru-BY"/>
        </w:rPr>
        <w:t>Продвинутый уровень</w:t>
      </w:r>
    </w:p>
    <w:p w14:paraId="7A8F4400" w14:textId="77777777" w:rsidR="00F17021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C++</w:t>
      </w:r>
    </w:p>
    <w:p w14:paraId="6B9F4981" w14:textId="77777777" w:rsidR="00F17021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C#</w:t>
      </w:r>
    </w:p>
    <w:p w14:paraId="2D0C1D87" w14:textId="646E0413" w:rsidR="00511C97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Java</w:t>
      </w:r>
    </w:p>
    <w:p w14:paraId="490A19C8" w14:textId="1019513D" w:rsidR="004F0273" w:rsidRPr="006F0AAC" w:rsidRDefault="004F0273" w:rsidP="00982D77">
      <w:pPr>
        <w:pStyle w:val="a7"/>
        <w:spacing w:line="264" w:lineRule="auto"/>
        <w:jc w:val="center"/>
        <w:rPr>
          <w:lang w:val="ru-BY" w:bidi="ru-RU"/>
        </w:rPr>
      </w:pPr>
      <w:r w:rsidRPr="006F0AAC">
        <w:rPr>
          <w:lang w:val="ru-BY" w:bidi="ru-RU"/>
        </w:rPr>
        <w:t>JavaScript</w:t>
      </w:r>
    </w:p>
    <w:p w14:paraId="1156D710" w14:textId="44D587A1" w:rsidR="004F0273" w:rsidRPr="000113CD" w:rsidRDefault="004F0273" w:rsidP="00982D77">
      <w:pPr>
        <w:pStyle w:val="a7"/>
        <w:spacing w:line="264" w:lineRule="auto"/>
        <w:jc w:val="center"/>
        <w:rPr>
          <w:lang w:val="en-US" w:bidi="ru-RU"/>
        </w:rPr>
      </w:pPr>
      <w:r w:rsidRPr="000113CD">
        <w:rPr>
          <w:lang w:val="en-US" w:bidi="ru-RU"/>
        </w:rPr>
        <w:t>HTML, CSS</w:t>
      </w:r>
    </w:p>
    <w:p w14:paraId="50E51503" w14:textId="422A8395" w:rsidR="000113CD" w:rsidRPr="00EE6013" w:rsidRDefault="00195DF6" w:rsidP="000113CD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0113CD">
        <w:rPr>
          <w:lang w:val="en-US"/>
        </w:rPr>
        <w:br w:type="column"/>
      </w:r>
      <w:r w:rsidR="000113CD"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СРЕДНИЙ УРОВЕНЬ</w:t>
      </w:r>
    </w:p>
    <w:p w14:paraId="7F63EE60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ASP.NET Core</w:t>
      </w:r>
      <w:r>
        <w:rPr>
          <w:lang w:val="en-US" w:bidi="ru-RU"/>
        </w:rPr>
        <w:t>, EF Core</w:t>
      </w:r>
    </w:p>
    <w:p w14:paraId="37BCD45C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>
        <w:rPr>
          <w:lang w:val="en-US" w:bidi="ru-RU"/>
        </w:rPr>
        <w:t>JavaScript</w:t>
      </w:r>
    </w:p>
    <w:p w14:paraId="622B8E15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T-SQL, PL/SQL</w:t>
      </w:r>
    </w:p>
    <w:p w14:paraId="3BF6B277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Node.js, Express.js</w:t>
      </w:r>
    </w:p>
    <w:p w14:paraId="02295C3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Sequelize, Prisma</w:t>
      </w:r>
    </w:p>
    <w:p w14:paraId="07C393C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WPF</w:t>
      </w:r>
    </w:p>
    <w:p w14:paraId="7509256A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Redis</w:t>
      </w:r>
    </w:p>
    <w:p w14:paraId="7AED4875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Git</w:t>
      </w:r>
    </w:p>
    <w:p w14:paraId="7C01B63F" w14:textId="4D3BB919" w:rsidR="000113CD" w:rsidRPr="00EE6013" w:rsidRDefault="000113CD" w:rsidP="000113CD">
      <w:pPr>
        <w:pStyle w:val="a7"/>
        <w:spacing w:line="264" w:lineRule="auto"/>
        <w:jc w:val="center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</w:pPr>
      <w:r w:rsidRPr="00EE6013">
        <w:rPr>
          <w:lang w:val="en-US" w:bidi="ru-RU"/>
        </w:rPr>
        <w:t>Postman</w:t>
      </w:r>
      <w:r w:rsidRPr="00EE6013">
        <w:rPr>
          <w:lang w:val="en-US"/>
        </w:rPr>
        <w:br w:type="column"/>
      </w: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4"/>
          <w:szCs w:val="26"/>
          <w:lang w:val="en-US"/>
        </w:rPr>
        <w:t>НАЧАЛЬНЫЙ УРОВЕНЬ</w:t>
      </w:r>
    </w:p>
    <w:p w14:paraId="68B997EE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TypeScript</w:t>
      </w:r>
    </w:p>
    <w:p w14:paraId="330667D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Vue.js, React.js</w:t>
      </w:r>
    </w:p>
    <w:p w14:paraId="17CA8FE7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CMake</w:t>
      </w:r>
    </w:p>
    <w:p w14:paraId="50FF60DE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Unity</w:t>
      </w:r>
    </w:p>
    <w:p w14:paraId="7033F73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DTD, XSD, XSLT</w:t>
      </w:r>
    </w:p>
    <w:p w14:paraId="149FFFA1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XAML</w:t>
      </w:r>
    </w:p>
    <w:p w14:paraId="591E86B3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Jenkins</w:t>
      </w:r>
    </w:p>
    <w:p w14:paraId="0322583F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</w:pPr>
      <w:r w:rsidRPr="00EE6013">
        <w:rPr>
          <w:lang w:val="en-US" w:bidi="ru-RU"/>
        </w:rPr>
        <w:t>Selenium</w:t>
      </w:r>
    </w:p>
    <w:p w14:paraId="57A02CD8" w14:textId="77777777" w:rsidR="000113CD" w:rsidRPr="00EE6013" w:rsidRDefault="000113CD" w:rsidP="000113CD">
      <w:pPr>
        <w:pStyle w:val="a7"/>
        <w:spacing w:line="264" w:lineRule="auto"/>
        <w:jc w:val="center"/>
        <w:rPr>
          <w:lang w:val="en-US" w:bidi="ru-RU"/>
        </w:rPr>
        <w:sectPr w:rsidR="000113CD" w:rsidRPr="00EE6013" w:rsidSect="000113CD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3" w:sep="1" w:space="147"/>
          <w:titlePg/>
          <w:docGrid w:linePitch="360"/>
        </w:sectPr>
      </w:pPr>
      <w:r w:rsidRPr="00EE6013">
        <w:rPr>
          <w:lang w:val="en-US" w:bidi="ru-RU"/>
        </w:rPr>
        <w:t>Figma</w:t>
      </w:r>
    </w:p>
    <w:p w14:paraId="664CCC76" w14:textId="5CB4CA9C" w:rsidR="00A25429" w:rsidRPr="006F0AAC" w:rsidRDefault="00A25429" w:rsidP="00A25429">
      <w:pPr>
        <w:pStyle w:val="1"/>
        <w:spacing w:line="264" w:lineRule="auto"/>
        <w:rPr>
          <w:lang w:val="ru-BY"/>
        </w:rPr>
      </w:pPr>
      <w:bookmarkStart w:id="3" w:name="_Toc175008273"/>
      <w:r w:rsidRPr="006F0AAC">
        <w:rPr>
          <w:lang w:val="ru-BY"/>
        </w:rPr>
        <w:t>Языки</w:t>
      </w:r>
      <w:bookmarkEnd w:id="3"/>
    </w:p>
    <w:p w14:paraId="2B4CC168" w14:textId="77777777" w:rsidR="00A25429" w:rsidRPr="006F0AAC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ru-BY" w:bidi="ru-RU"/>
        </w:rPr>
      </w:pPr>
      <w:r w:rsidRPr="006F0AAC">
        <w:rPr>
          <w:lang w:val="ru-BY" w:bidi="ru-RU"/>
        </w:rPr>
        <w:t>Английский – B2</w:t>
      </w:r>
    </w:p>
    <w:p w14:paraId="3AA473E5" w14:textId="77777777" w:rsidR="00A25429" w:rsidRPr="00195DF6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ru-BY" w:bidi="ru-RU"/>
        </w:rPr>
      </w:pPr>
      <w:r w:rsidRPr="006F0AAC">
        <w:rPr>
          <w:lang w:val="ru-BY" w:bidi="ru-RU"/>
        </w:rPr>
        <w:t>Белорусский – C2</w:t>
      </w:r>
    </w:p>
    <w:p w14:paraId="51FEEC1C" w14:textId="77777777" w:rsidR="00A25429" w:rsidRDefault="00A25429" w:rsidP="00A25429">
      <w:pPr>
        <w:pStyle w:val="a7"/>
        <w:numPr>
          <w:ilvl w:val="0"/>
          <w:numId w:val="32"/>
        </w:numPr>
        <w:spacing w:line="264" w:lineRule="auto"/>
        <w:rPr>
          <w:lang w:val="ru-BY"/>
        </w:rPr>
      </w:pPr>
      <w:r w:rsidRPr="006F0AAC">
        <w:rPr>
          <w:lang w:val="ru-BY" w:bidi="ru-RU"/>
        </w:rPr>
        <w:t>Русский – C2</w:t>
      </w:r>
    </w:p>
    <w:p w14:paraId="1297ED88" w14:textId="76307FFA" w:rsidR="00A25429" w:rsidRDefault="00A25429" w:rsidP="00A25429">
      <w:pPr>
        <w:pStyle w:val="a7"/>
        <w:spacing w:line="264" w:lineRule="auto"/>
        <w:rPr>
          <w:lang w:val="ru-BY" w:bidi="ru-RU"/>
        </w:rPr>
      </w:pPr>
      <w:r>
        <w:rPr>
          <w:lang w:val="ru-BY" w:bidi="ru-RU"/>
        </w:rPr>
        <w:br w:type="page"/>
      </w:r>
    </w:p>
    <w:p w14:paraId="6A02D39B" w14:textId="3620DCEE" w:rsidR="00A25429" w:rsidRPr="00A25429" w:rsidRDefault="00643E2E" w:rsidP="00A25429">
      <w:pPr>
        <w:pStyle w:val="1"/>
        <w:spacing w:line="264" w:lineRule="auto"/>
        <w:rPr>
          <w:lang w:val="ru-BY"/>
        </w:rPr>
        <w:sectPr w:rsidR="00A25429" w:rsidRPr="00A25429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docGrid w:linePitch="360"/>
        </w:sectPr>
      </w:pPr>
      <w:bookmarkStart w:id="4" w:name="_Toc175008274"/>
      <w:r w:rsidRPr="006F0AAC">
        <w:rPr>
          <w:lang w:val="ru-BY"/>
        </w:rPr>
        <w:lastRenderedPageBreak/>
        <w:t>Проекты</w:t>
      </w:r>
      <w:bookmarkEnd w:id="4"/>
    </w:p>
    <w:p w14:paraId="7BA265F5" w14:textId="77777777" w:rsidR="00A25429" w:rsidRDefault="006F0AAC" w:rsidP="00A25429">
      <w:pPr>
        <w:pStyle w:val="a7"/>
        <w:spacing w:line="264" w:lineRule="auto"/>
        <w:rPr>
          <w:caps/>
          <w:lang w:val="ru-BY"/>
        </w:rPr>
      </w:pPr>
      <w:r w:rsidRPr="006F0AAC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CryptographyLib</w:t>
      </w:r>
      <w:r w:rsidR="00982D77" w:rsidRPr="006F0AAC">
        <w:rPr>
          <w:caps/>
          <w:lang w:val="ru-BY"/>
        </w:rPr>
        <w:t xml:space="preserve"> </w:t>
      </w:r>
    </w:p>
    <w:p w14:paraId="7C6C5151" w14:textId="73ED8F61" w:rsidR="00982D77" w:rsidRPr="00982D77" w:rsidRDefault="00982D77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личный проект</w:t>
      </w:r>
      <w:r w:rsidRPr="006F0AAC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213ED0D2" w14:textId="75174381" w:rsidR="00982D77" w:rsidRPr="00982D77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криптографической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библиотеки на С#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с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поддержкой текстового анализа,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шифрования, генерации</w:t>
      </w:r>
      <w:r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ЭЦП.</w:t>
      </w:r>
    </w:p>
    <w:p w14:paraId="01DDDA90" w14:textId="6C49350E" w:rsidR="00982D77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</w:t>
      </w:r>
      <w:r w:rsidRPr="006F0AAC">
        <w:rPr>
          <w:lang w:val="ru-BY"/>
        </w:rPr>
        <w:t>,</w:t>
      </w:r>
      <w:r w:rsidRPr="00982D77">
        <w:rPr>
          <w:lang w:val="ru-BY"/>
        </w:rPr>
        <w:t xml:space="preserve"> MSVS</w:t>
      </w:r>
    </w:p>
    <w:p w14:paraId="1D834D4C" w14:textId="77777777" w:rsidR="006F0AAC" w:rsidRDefault="006F0AAC" w:rsidP="00A25429">
      <w:pPr>
        <w:pStyle w:val="a7"/>
        <w:spacing w:line="264" w:lineRule="auto"/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</w:pPr>
    </w:p>
    <w:p w14:paraId="1F903EBE" w14:textId="77777777" w:rsidR="00A25429" w:rsidRDefault="00982D77" w:rsidP="00A25429">
      <w:pPr>
        <w:pStyle w:val="a7"/>
        <w:spacing w:line="264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ru-BY" w:eastAsia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Board Games Store 2</w:t>
      </w:r>
    </w:p>
    <w:p w14:paraId="76D4AED4" w14:textId="31157758" w:rsidR="00982D77" w:rsidRPr="00982D77" w:rsidRDefault="00982D77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Pr="00982D77">
        <w:rPr>
          <w:i/>
          <w:iCs/>
          <w:lang w:val="ru-BY" w:bidi="ru-RU"/>
        </w:rPr>
        <w:t>курсовой проект</w:t>
      </w:r>
      <w:r w:rsidR="00A25429">
        <w:rPr>
          <w:i/>
          <w:iCs/>
          <w:lang w:val="ru-BY" w:bidi="ru-RU"/>
        </w:rPr>
        <w:t>,</w:t>
      </w:r>
      <w:r w:rsidRPr="00982D77">
        <w:rPr>
          <w:i/>
          <w:iCs/>
          <w:lang w:val="ru-BY" w:bidi="ru-RU"/>
        </w:rPr>
        <w:t xml:space="preserve"> 2024</w:t>
      </w:r>
    </w:p>
    <w:p w14:paraId="5843E0C4" w14:textId="715B291E" w:rsidR="00982D77" w:rsidRPr="00982D77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клиент-серверного веб-приложения для произвольного интернет-магазина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настольных игр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с использованием ORM.</w:t>
      </w:r>
    </w:p>
    <w:p w14:paraId="4F01E1DF" w14:textId="77777777" w:rsidR="00C17FAF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T-SQL</w:t>
      </w:r>
      <w:r w:rsidR="00C17FAF" w:rsidRPr="00982D77">
        <w:rPr>
          <w:lang w:val="ru-BY"/>
        </w:rPr>
        <w:t>, Sequelize</w:t>
      </w:r>
      <w:r w:rsidR="00C17FAF">
        <w:rPr>
          <w:lang w:val="ru-BY"/>
        </w:rPr>
        <w:t>, Redis</w:t>
      </w:r>
    </w:p>
    <w:p w14:paraId="5DE18DE1" w14:textId="25D880C8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J</w:t>
      </w:r>
      <w:r w:rsidR="006F0AAC" w:rsidRPr="006F0AAC">
        <w:rPr>
          <w:lang w:val="ru-BY"/>
        </w:rPr>
        <w:t>ava</w:t>
      </w:r>
      <w:r w:rsidRPr="00982D77">
        <w:rPr>
          <w:lang w:val="ru-BY"/>
        </w:rPr>
        <w:t>S</w:t>
      </w:r>
      <w:r w:rsidR="006F0AAC" w:rsidRPr="006F0AAC">
        <w:rPr>
          <w:lang w:val="ru-BY"/>
        </w:rPr>
        <w:t>cript</w:t>
      </w:r>
      <w:r w:rsidRPr="00982D77">
        <w:rPr>
          <w:lang w:val="ru-BY"/>
        </w:rPr>
        <w:t>, EJS, CSS</w:t>
      </w:r>
    </w:p>
    <w:p w14:paraId="3A2B4A9B" w14:textId="12EC09B6" w:rsidR="006F0AAC" w:rsidRPr="00C17FAF" w:rsidRDefault="00982D77" w:rsidP="00701A67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C17FAF">
        <w:rPr>
          <w:lang w:val="ru-BY"/>
        </w:rPr>
        <w:t>Express</w:t>
      </w:r>
      <w:r w:rsidR="006F0AAC" w:rsidRPr="00C17FAF">
        <w:rPr>
          <w:lang w:val="ru-BY"/>
        </w:rPr>
        <w:t>.j</w:t>
      </w:r>
      <w:r w:rsidRPr="00C17FAF">
        <w:rPr>
          <w:lang w:val="ru-BY"/>
        </w:rPr>
        <w:t>s</w:t>
      </w:r>
      <w:r w:rsidR="00C17FAF" w:rsidRPr="00C17FAF">
        <w:rPr>
          <w:lang w:val="ru-BY"/>
        </w:rPr>
        <w:t>,</w:t>
      </w:r>
      <w:r w:rsidR="00C17FAF">
        <w:rPr>
          <w:lang w:val="ru-BY"/>
        </w:rPr>
        <w:t xml:space="preserve"> </w:t>
      </w:r>
      <w:r w:rsidRPr="00C17FAF">
        <w:rPr>
          <w:lang w:val="ru-BY"/>
        </w:rPr>
        <w:t>HTTPS, WSS</w:t>
      </w:r>
    </w:p>
    <w:p w14:paraId="3F12B2D1" w14:textId="4E7002E1" w:rsidR="00982D77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 SQL Server, VSCode</w:t>
      </w:r>
    </w:p>
    <w:p w14:paraId="3B638CBB" w14:textId="54498C62" w:rsidR="00C17FAF" w:rsidRPr="00982D77" w:rsidRDefault="00C17FAF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>
        <w:rPr>
          <w:lang w:val="ru-BY"/>
        </w:rPr>
        <w:t>JWT</w:t>
      </w:r>
    </w:p>
    <w:p w14:paraId="4B62E02E" w14:textId="2677C780" w:rsidR="00982D77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MVC</w:t>
      </w:r>
    </w:p>
    <w:p w14:paraId="53E45E06" w14:textId="77777777" w:rsidR="000F43C3" w:rsidRPr="00982D77" w:rsidRDefault="000F43C3" w:rsidP="00A25429">
      <w:pPr>
        <w:pStyle w:val="a7"/>
        <w:spacing w:line="264" w:lineRule="auto"/>
        <w:rPr>
          <w:lang w:val="ru-BY"/>
        </w:rPr>
      </w:pPr>
    </w:p>
    <w:p w14:paraId="6FA6FAB9" w14:textId="77777777" w:rsidR="00A25429" w:rsidRDefault="00982D77" w:rsidP="00A25429">
      <w:pPr>
        <w:pStyle w:val="a7"/>
        <w:spacing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Board Games Store</w:t>
      </w:r>
      <w:r w:rsidR="006F0AAC" w:rsidRPr="006F0AAC">
        <w:rPr>
          <w:lang w:val="ru-BY" w:bidi="ru-RU"/>
        </w:rPr>
        <w:t xml:space="preserve"> </w:t>
      </w:r>
    </w:p>
    <w:p w14:paraId="68EDD545" w14:textId="46F2E779" w:rsidR="006F0AAC" w:rsidRPr="006F0AAC" w:rsidRDefault="006F0AAC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курсовая работа</w:t>
      </w:r>
      <w:r w:rsidR="00A25429">
        <w:rPr>
          <w:i/>
          <w:iCs/>
          <w:lang w:val="ru-BY" w:bidi="ru-RU"/>
        </w:rPr>
        <w:t>, </w:t>
      </w:r>
      <w:r w:rsidR="00982D77" w:rsidRPr="00982D77">
        <w:rPr>
          <w:i/>
          <w:iCs/>
          <w:lang w:val="ru-BY" w:bidi="ru-RU"/>
        </w:rPr>
        <w:t>2023</w:t>
      </w:r>
    </w:p>
    <w:p w14:paraId="097DF320" w14:textId="77777777" w:rsidR="006F0AAC" w:rsidRPr="006F0AAC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клиент-серверного веб-приложения для произвольного интернет-магазина</w:t>
      </w:r>
      <w:r w:rsidR="006F0AAC" w:rsidRPr="006F0AAC">
        <w:rPr>
          <w:lang w:val="ru-BY" w:bidi="ru-RU"/>
        </w:rPr>
        <w:t xml:space="preserve"> </w:t>
      </w:r>
      <w:r w:rsidRPr="00982D77">
        <w:rPr>
          <w:lang w:val="ru-BY" w:bidi="ru-RU"/>
        </w:rPr>
        <w:t>настольных игр.</w:t>
      </w:r>
    </w:p>
    <w:p w14:paraId="4434CCC6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PL/SQL</w:t>
      </w:r>
    </w:p>
    <w:p w14:paraId="2FB79691" w14:textId="4D6AAECD" w:rsidR="00982D77" w:rsidRPr="00982D77" w:rsidRDefault="006F0AAC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J</w:t>
      </w:r>
      <w:r w:rsidRPr="006F0AAC">
        <w:rPr>
          <w:lang w:val="ru-BY"/>
        </w:rPr>
        <w:t>ava</w:t>
      </w:r>
      <w:r w:rsidRPr="00982D77">
        <w:rPr>
          <w:lang w:val="ru-BY"/>
        </w:rPr>
        <w:t>S</w:t>
      </w:r>
      <w:r w:rsidRPr="006F0AAC">
        <w:rPr>
          <w:lang w:val="ru-BY"/>
        </w:rPr>
        <w:t>cript</w:t>
      </w:r>
      <w:r w:rsidR="00982D77" w:rsidRPr="00982D77">
        <w:rPr>
          <w:lang w:val="ru-BY"/>
        </w:rPr>
        <w:t>, EJS, CSS</w:t>
      </w:r>
    </w:p>
    <w:p w14:paraId="1CF05245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Express.js, HTTP</w:t>
      </w:r>
    </w:p>
    <w:p w14:paraId="3118149D" w14:textId="07A9ECDB" w:rsidR="00982D77" w:rsidRPr="00982D77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Oracle SQL Developer, VSCode</w:t>
      </w:r>
    </w:p>
    <w:p w14:paraId="795583D0" w14:textId="77777777" w:rsidR="00A25429" w:rsidRDefault="00A25429" w:rsidP="00A25429">
      <w:pPr>
        <w:pStyle w:val="a7"/>
        <w:spacing w:after="0" w:line="264" w:lineRule="auto"/>
        <w:rPr>
          <w:lang w:val="ru-BY" w:bidi="ru-RU"/>
        </w:rPr>
      </w:pPr>
      <w:r>
        <w:rPr>
          <w:lang w:val="ru-BY" w:bidi="ru-RU"/>
        </w:rPr>
        <w:br w:type="column"/>
      </w:r>
      <w:r w:rsidR="00982D77"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Bookstore</w:t>
      </w:r>
    </w:p>
    <w:p w14:paraId="70A0A987" w14:textId="7B72ACA1" w:rsidR="006F0AAC" w:rsidRPr="006F0AAC" w:rsidRDefault="006F0AAC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A25429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2023</w:t>
      </w:r>
    </w:p>
    <w:p w14:paraId="2F407E23" w14:textId="77777777" w:rsidR="006F0AAC" w:rsidRPr="006F0AAC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WPF-приложения для произвольного книжного интернет-магазина.</w:t>
      </w:r>
    </w:p>
    <w:p w14:paraId="3F1D869A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C#, XAML</w:t>
      </w:r>
    </w:p>
    <w:p w14:paraId="6E733C24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WPF</w:t>
      </w:r>
    </w:p>
    <w:p w14:paraId="6111806E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T-SQL, EF Core</w:t>
      </w:r>
    </w:p>
    <w:p w14:paraId="5A6B2432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 SQL Server, MSVS</w:t>
      </w:r>
    </w:p>
    <w:p w14:paraId="1B961F75" w14:textId="1E3C43F1" w:rsidR="00982D77" w:rsidRPr="00982D77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</w:t>
      </w:r>
      <w:r w:rsidR="006F0AAC" w:rsidRPr="006F0AAC">
        <w:rPr>
          <w:lang w:val="ru-BY"/>
        </w:rPr>
        <w:t>VV</w:t>
      </w:r>
      <w:r w:rsidRPr="00982D77">
        <w:rPr>
          <w:lang w:val="ru-BY"/>
        </w:rPr>
        <w:t>M</w:t>
      </w:r>
    </w:p>
    <w:p w14:paraId="10EDC27F" w14:textId="77777777" w:rsidR="000F43C3" w:rsidRPr="006F0AAC" w:rsidRDefault="000F43C3" w:rsidP="00A25429">
      <w:pPr>
        <w:pStyle w:val="a7"/>
        <w:spacing w:line="264" w:lineRule="auto"/>
        <w:rPr>
          <w:lang w:val="ru-BY" w:bidi="ru-RU"/>
        </w:rPr>
      </w:pPr>
    </w:p>
    <w:p w14:paraId="3077D980" w14:textId="77777777" w:rsidR="00A25429" w:rsidRDefault="00982D77" w:rsidP="00A25429">
      <w:pPr>
        <w:pStyle w:val="a7"/>
        <w:spacing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RAM-2022 Compiler</w:t>
      </w:r>
    </w:p>
    <w:p w14:paraId="2A042B83" w14:textId="3A0953CD" w:rsidR="006F0AAC" w:rsidRPr="006F0AAC" w:rsidRDefault="006F0AAC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2C6FC2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2022</w:t>
      </w:r>
    </w:p>
    <w:p w14:paraId="4309AF89" w14:textId="77777777" w:rsidR="006F0AAC" w:rsidRPr="006F0AAC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собственного языка программирования и компилятора для него на С</w:t>
      </w:r>
      <w:r w:rsidR="006F0AAC" w:rsidRPr="006F0AAC">
        <w:rPr>
          <w:lang w:val="ru-BY" w:bidi="ru-RU"/>
        </w:rPr>
        <w:t>+</w:t>
      </w:r>
      <w:r w:rsidRPr="00982D77">
        <w:rPr>
          <w:lang w:val="ru-BY" w:bidi="ru-RU"/>
        </w:rPr>
        <w:t>+ с</w:t>
      </w:r>
      <w:r w:rsidR="006F0AAC" w:rsidRPr="006F0AAC">
        <w:rPr>
          <w:lang w:val="ru-BY" w:bidi="ru-RU"/>
        </w:rPr>
        <w:t xml:space="preserve"> трансляцией</w:t>
      </w:r>
      <w:r w:rsidRPr="00982D77">
        <w:rPr>
          <w:lang w:val="ru-BY" w:bidi="ru-RU"/>
        </w:rPr>
        <w:t xml:space="preserve"> в ASM.</w:t>
      </w:r>
    </w:p>
    <w:p w14:paraId="06A8482E" w14:textId="77777777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C++, ASM</w:t>
      </w:r>
    </w:p>
    <w:p w14:paraId="69417DDB" w14:textId="7E89C71B" w:rsidR="00982D77" w:rsidRPr="00982D77" w:rsidRDefault="00982D77" w:rsidP="00A25429">
      <w:pPr>
        <w:pStyle w:val="a7"/>
        <w:numPr>
          <w:ilvl w:val="1"/>
          <w:numId w:val="21"/>
        </w:numPr>
        <w:pBdr>
          <w:bottom w:val="single" w:sz="6" w:space="1" w:color="auto"/>
        </w:pBdr>
        <w:spacing w:line="264" w:lineRule="auto"/>
        <w:ind w:left="0" w:firstLine="142"/>
        <w:rPr>
          <w:lang w:val="ru-BY"/>
        </w:rPr>
      </w:pPr>
      <w:r w:rsidRPr="00982D77">
        <w:rPr>
          <w:lang w:val="ru-BY"/>
        </w:rPr>
        <w:t>MSVS</w:t>
      </w:r>
    </w:p>
    <w:p w14:paraId="186DEE5B" w14:textId="77777777" w:rsidR="000F43C3" w:rsidRPr="006F0AAC" w:rsidRDefault="000F43C3" w:rsidP="00A25429">
      <w:pPr>
        <w:pStyle w:val="a7"/>
        <w:spacing w:line="264" w:lineRule="auto"/>
        <w:rPr>
          <w:lang w:val="ru-BY" w:bidi="ru-RU"/>
        </w:rPr>
      </w:pPr>
    </w:p>
    <w:p w14:paraId="38920C87" w14:textId="77777777" w:rsidR="00A25429" w:rsidRDefault="00982D77" w:rsidP="00A25429">
      <w:pPr>
        <w:pStyle w:val="a7"/>
        <w:spacing w:line="264" w:lineRule="auto"/>
        <w:rPr>
          <w:lang w:val="ru-BY" w:bidi="ru-RU"/>
        </w:rPr>
      </w:pPr>
      <w:r w:rsidRPr="00982D77">
        <w:rPr>
          <w:rFonts w:asciiTheme="majorHAnsi" w:eastAsiaTheme="majorEastAsia" w:hAnsiTheme="majorHAnsi" w:cstheme="majorBidi"/>
          <w:b/>
          <w:color w:val="262626" w:themeColor="text1" w:themeTint="D9"/>
          <w:sz w:val="24"/>
          <w:szCs w:val="26"/>
          <w:lang w:val="ru-BY"/>
        </w:rPr>
        <w:t>Theatre</w:t>
      </w:r>
    </w:p>
    <w:p w14:paraId="6775FB79" w14:textId="12E0B1F9" w:rsidR="006F0AAC" w:rsidRPr="006F0AAC" w:rsidRDefault="006F0AAC" w:rsidP="00A25429">
      <w:pPr>
        <w:pStyle w:val="a7"/>
        <w:spacing w:after="0" w:line="264" w:lineRule="auto"/>
        <w:rPr>
          <w:i/>
          <w:iCs/>
          <w:lang w:val="ru-BY" w:bidi="ru-RU"/>
        </w:rPr>
      </w:pPr>
      <w:r w:rsidRPr="006F0AAC">
        <w:rPr>
          <w:i/>
          <w:iCs/>
          <w:lang w:val="ru-BY" w:bidi="ru-RU"/>
        </w:rPr>
        <w:t xml:space="preserve">– </w:t>
      </w:r>
      <w:r w:rsidR="00982D77" w:rsidRPr="00982D77">
        <w:rPr>
          <w:i/>
          <w:iCs/>
          <w:lang w:val="ru-BY" w:bidi="ru-RU"/>
        </w:rPr>
        <w:t>курсовой проект</w:t>
      </w:r>
      <w:r w:rsidR="002C6FC2">
        <w:rPr>
          <w:i/>
          <w:iCs/>
          <w:lang w:val="ru-BY" w:bidi="ru-RU"/>
        </w:rPr>
        <w:t>,</w:t>
      </w:r>
      <w:r w:rsidR="00982D77" w:rsidRPr="00982D77">
        <w:rPr>
          <w:i/>
          <w:iCs/>
          <w:lang w:val="ru-BY" w:bidi="ru-RU"/>
        </w:rPr>
        <w:t xml:space="preserve"> 2022</w:t>
      </w:r>
    </w:p>
    <w:p w14:paraId="1596A389" w14:textId="77777777" w:rsidR="006F0AAC" w:rsidRPr="006F0AAC" w:rsidRDefault="00982D77" w:rsidP="00A25429">
      <w:pPr>
        <w:pStyle w:val="a7"/>
        <w:spacing w:before="120" w:after="120" w:line="264" w:lineRule="auto"/>
        <w:contextualSpacing w:val="0"/>
        <w:rPr>
          <w:lang w:val="ru-BY" w:bidi="ru-RU"/>
        </w:rPr>
      </w:pPr>
      <w:r w:rsidRPr="00982D77">
        <w:rPr>
          <w:lang w:val="ru-BY" w:bidi="ru-RU"/>
        </w:rPr>
        <w:t>Разработка статического веб-сайта для произвольного театра.</w:t>
      </w:r>
    </w:p>
    <w:p w14:paraId="7C01AFD4" w14:textId="61DB0DB9" w:rsidR="006F0AAC" w:rsidRPr="006F0AAC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en-US"/>
        </w:rPr>
      </w:pPr>
      <w:r w:rsidRPr="00982D77">
        <w:rPr>
          <w:lang w:val="en-US"/>
        </w:rPr>
        <w:t xml:space="preserve">HTML, </w:t>
      </w:r>
      <w:r w:rsidR="006F0AAC" w:rsidRPr="006F0AAC">
        <w:rPr>
          <w:lang w:val="en-US"/>
        </w:rPr>
        <w:t>(S)</w:t>
      </w:r>
      <w:r w:rsidRPr="00982D77">
        <w:rPr>
          <w:lang w:val="en-US"/>
        </w:rPr>
        <w:t>CSS, J</w:t>
      </w:r>
      <w:r w:rsidR="006F0AAC" w:rsidRPr="006F0AAC">
        <w:rPr>
          <w:lang w:val="en-US"/>
        </w:rPr>
        <w:t>ava</w:t>
      </w:r>
      <w:r w:rsidRPr="00982D77">
        <w:rPr>
          <w:lang w:val="en-US"/>
        </w:rPr>
        <w:t>S</w:t>
      </w:r>
      <w:r w:rsidR="006F0AAC" w:rsidRPr="006F0AAC">
        <w:rPr>
          <w:lang w:val="en-US"/>
        </w:rPr>
        <w:t>cript, X</w:t>
      </w:r>
      <w:r w:rsidR="006F0AAC">
        <w:rPr>
          <w:lang w:val="en-US"/>
        </w:rPr>
        <w:t>ML</w:t>
      </w:r>
    </w:p>
    <w:p w14:paraId="097CCCFC" w14:textId="77777777" w:rsidR="00A25429" w:rsidRDefault="00982D77" w:rsidP="00A25429">
      <w:pPr>
        <w:pStyle w:val="a7"/>
        <w:numPr>
          <w:ilvl w:val="1"/>
          <w:numId w:val="21"/>
        </w:numPr>
        <w:spacing w:line="264" w:lineRule="auto"/>
        <w:ind w:left="0" w:firstLine="142"/>
        <w:rPr>
          <w:lang w:val="ru-BY"/>
        </w:rPr>
        <w:sectPr w:rsidR="00A25429" w:rsidSect="00A25429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982D77">
        <w:rPr>
          <w:lang w:val="ru-BY"/>
        </w:rPr>
        <w:t>Figma, VSCode</w:t>
      </w:r>
    </w:p>
    <w:p w14:paraId="05F3274E" w14:textId="51C0414F" w:rsidR="00D85BA3" w:rsidRPr="00D85BA3" w:rsidRDefault="0057155A" w:rsidP="00D85BA3">
      <w:pPr>
        <w:pStyle w:val="1"/>
        <w:spacing w:line="264" w:lineRule="auto"/>
        <w:rPr>
          <w:lang w:val="ru-BY"/>
        </w:rPr>
        <w:sectPr w:rsidR="00D85BA3" w:rsidRPr="00D85BA3" w:rsidSect="00195DF6">
          <w:type w:val="continuous"/>
          <w:pgSz w:w="11907" w:h="16839" w:code="9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bookmarkStart w:id="5" w:name="_Toc175008275"/>
      <w:r w:rsidRPr="006F0AAC">
        <w:rPr>
          <w:lang w:val="ru-BY"/>
        </w:rPr>
        <w:t>Самообучение</w:t>
      </w:r>
      <w:bookmarkEnd w:id="5"/>
    </w:p>
    <w:p w14:paraId="10E591DE" w14:textId="3920B33F" w:rsidR="0057155A" w:rsidRPr="006F0AAC" w:rsidRDefault="0057155A" w:rsidP="00982D77">
      <w:pPr>
        <w:pStyle w:val="2"/>
        <w:spacing w:line="264" w:lineRule="auto"/>
        <w:rPr>
          <w:lang w:val="ru-BY"/>
        </w:rPr>
      </w:pPr>
      <w:bookmarkStart w:id="6" w:name="_Toc175008276"/>
      <w:r w:rsidRPr="006F0AAC">
        <w:rPr>
          <w:lang w:val="ru-BY"/>
        </w:rPr>
        <w:t>Пройденные курсы</w:t>
      </w:r>
      <w:bookmarkEnd w:id="6"/>
    </w:p>
    <w:p w14:paraId="73765CAF" w14:textId="7F3FE18E" w:rsidR="003F0B37" w:rsidRPr="006F0AAC" w:rsidRDefault="003F0B37" w:rsidP="00D85BA3">
      <w:pPr>
        <w:pStyle w:val="a7"/>
        <w:keepNext/>
        <w:keepLines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learn.epam.com</w:t>
      </w:r>
    </w:p>
    <w:p w14:paraId="12F55EB6" w14:textId="7788F1D3" w:rsidR="003F0B37" w:rsidRPr="006F0AAC" w:rsidRDefault="0057155A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Continuous Integration with Jenkins</w:t>
      </w:r>
    </w:p>
    <w:p w14:paraId="11E6F84B" w14:textId="64D0025A" w:rsidR="003F0B37" w:rsidRPr="006F0AAC" w:rsidRDefault="003F0B37" w:rsidP="00D85BA3">
      <w:pPr>
        <w:pStyle w:val="a7"/>
        <w:keepNext/>
        <w:keepLines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Version Control with Git</w:t>
      </w:r>
    </w:p>
    <w:p w14:paraId="7C1612F2" w14:textId="3B810FD7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metanit.com</w:t>
      </w:r>
    </w:p>
    <w:p w14:paraId="19AAF438" w14:textId="2D71C110" w:rsidR="003F0B37" w:rsidRPr="006F0AAC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Руководство по WPF</w:t>
      </w:r>
    </w:p>
    <w:p w14:paraId="358FC63B" w14:textId="7BEDD5D2" w:rsidR="003F0B37" w:rsidRPr="006F0AAC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Паттерны проектирования в C# и .NET</w:t>
      </w:r>
    </w:p>
    <w:p w14:paraId="1FC453C4" w14:textId="7E9C864E" w:rsidR="003F0B37" w:rsidRPr="006F0AAC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Полное руководство по языку программирования С# 12 и платформе .NET 8</w:t>
      </w:r>
    </w:p>
    <w:p w14:paraId="61182B59" w14:textId="61293711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ravesli.com</w:t>
      </w:r>
    </w:p>
    <w:p w14:paraId="2E89BCD6" w14:textId="77777777" w:rsidR="00D85BA3" w:rsidRPr="00D85BA3" w:rsidRDefault="003F0B37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0F43C3">
        <w:rPr>
          <w:i/>
          <w:iCs/>
          <w:lang w:val="ru-BY"/>
        </w:rPr>
        <w:t>Уроки С++ для начинающих</w:t>
      </w:r>
    </w:p>
    <w:p w14:paraId="797E48C3" w14:textId="4769525E" w:rsidR="003F0B37" w:rsidRPr="000F43C3" w:rsidRDefault="000F43C3" w:rsidP="00D85BA3">
      <w:pPr>
        <w:pStyle w:val="2"/>
        <w:rPr>
          <w:lang w:val="ru-BY"/>
        </w:rPr>
      </w:pPr>
      <w:r w:rsidRPr="000F43C3">
        <w:rPr>
          <w:i/>
          <w:iCs/>
          <w:lang w:val="ru-BY"/>
        </w:rPr>
        <w:br w:type="column"/>
      </w:r>
      <w:bookmarkStart w:id="7" w:name="_Toc175008277"/>
      <w:r w:rsidR="003F0B37" w:rsidRPr="00D85BA3">
        <w:rPr>
          <w:lang w:val="ru-BY"/>
        </w:rPr>
        <w:t>Прочитанная литература</w:t>
      </w:r>
      <w:bookmarkEnd w:id="7"/>
    </w:p>
    <w:p w14:paraId="075E920E" w14:textId="77777777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Скотт Майерс</w:t>
      </w:r>
    </w:p>
    <w:p w14:paraId="30002EEB" w14:textId="77777777" w:rsidR="00643E2E" w:rsidRPr="006F0AAC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</w:pPr>
      <w:r w:rsidRPr="006F0AAC">
        <w:rPr>
          <w:i/>
          <w:iCs/>
          <w:lang w:val="ru-BY"/>
        </w:rPr>
        <w:t>Эффективный и современный C++</w:t>
      </w:r>
    </w:p>
    <w:p w14:paraId="55592CA3" w14:textId="5EA30B95" w:rsidR="003F0B37" w:rsidRPr="006F0AAC" w:rsidRDefault="003F0B37" w:rsidP="00D85BA3">
      <w:pPr>
        <w:pStyle w:val="a7"/>
        <w:numPr>
          <w:ilvl w:val="0"/>
          <w:numId w:val="21"/>
        </w:numPr>
        <w:spacing w:line="264" w:lineRule="auto"/>
        <w:ind w:left="0" w:firstLine="0"/>
        <w:rPr>
          <w:lang w:val="ru-BY"/>
        </w:rPr>
      </w:pPr>
      <w:r w:rsidRPr="006F0AAC">
        <w:rPr>
          <w:lang w:val="ru-BY"/>
        </w:rPr>
        <w:t>Герберт Шилдт</w:t>
      </w:r>
    </w:p>
    <w:p w14:paraId="42A65EC4" w14:textId="7A3BBE73" w:rsidR="00D85BA3" w:rsidRPr="00D85BA3" w:rsidRDefault="0057155A" w:rsidP="00D85BA3">
      <w:pPr>
        <w:pStyle w:val="a7"/>
        <w:numPr>
          <w:ilvl w:val="1"/>
          <w:numId w:val="21"/>
        </w:numPr>
        <w:spacing w:line="264" w:lineRule="auto"/>
        <w:ind w:left="567" w:hanging="283"/>
        <w:rPr>
          <w:i/>
          <w:iCs/>
          <w:lang w:val="ru-BY"/>
        </w:rPr>
        <w:sectPr w:rsidR="00D85BA3" w:rsidRPr="00D85BA3" w:rsidSect="000F43C3">
          <w:type w:val="continuous"/>
          <w:pgSz w:w="11907" w:h="16839" w:code="9"/>
          <w:pgMar w:top="1008" w:right="1152" w:bottom="1152" w:left="1152" w:header="720" w:footer="720" w:gutter="0"/>
          <w:pgNumType w:start="1"/>
          <w:cols w:num="2" w:space="720"/>
          <w:titlePg/>
          <w:docGrid w:linePitch="360"/>
        </w:sectPr>
      </w:pPr>
      <w:r w:rsidRPr="006F0AAC">
        <w:rPr>
          <w:i/>
          <w:iCs/>
          <w:lang w:val="ru-BY"/>
        </w:rPr>
        <w:t>C++: базовый кур</w:t>
      </w:r>
      <w:r w:rsidR="00C17FAF">
        <w:rPr>
          <w:i/>
          <w:iCs/>
          <w:lang w:val="ru-BY"/>
        </w:rPr>
        <w:t>с</w:t>
      </w:r>
    </w:p>
    <w:p w14:paraId="5E96F2E3" w14:textId="2CF6B6CA" w:rsidR="00D85BA3" w:rsidRPr="00D85BA3" w:rsidRDefault="00D85BA3" w:rsidP="00C17FAF">
      <w:pPr>
        <w:pStyle w:val="a7"/>
        <w:spacing w:line="264" w:lineRule="auto"/>
        <w:rPr>
          <w:lang w:val="ru-BY"/>
        </w:rPr>
      </w:pPr>
    </w:p>
    <w:sectPr w:rsidR="00D85BA3" w:rsidRPr="00D85BA3" w:rsidSect="000F43C3">
      <w:type w:val="continuous"/>
      <w:pgSz w:w="11907" w:h="16839" w:code="9"/>
      <w:pgMar w:top="1008" w:right="1152" w:bottom="1152" w:left="1152" w:header="720" w:footer="720" w:gutter="0"/>
      <w:pgNumType w:start="1"/>
      <w:cols w:num="2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9B13F" w14:textId="77777777" w:rsidR="00B23E73" w:rsidRDefault="00B23E73">
      <w:pPr>
        <w:spacing w:after="0"/>
      </w:pPr>
      <w:r>
        <w:separator/>
      </w:r>
    </w:p>
  </w:endnote>
  <w:endnote w:type="continuationSeparator" w:id="0">
    <w:p w14:paraId="7576D0F5" w14:textId="77777777" w:rsidR="00B23E73" w:rsidRDefault="00B23E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3FF4F" w14:textId="77777777" w:rsidR="00B23E73" w:rsidRDefault="00B23E73">
      <w:pPr>
        <w:spacing w:after="0"/>
      </w:pPr>
      <w:r>
        <w:separator/>
      </w:r>
    </w:p>
  </w:footnote>
  <w:footnote w:type="continuationSeparator" w:id="0">
    <w:p w14:paraId="28821907" w14:textId="77777777" w:rsidR="00B23E73" w:rsidRDefault="00B23E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982FD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CB0E53"/>
    <w:multiLevelType w:val="multilevel"/>
    <w:tmpl w:val="5DD0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BB6FE0"/>
    <w:multiLevelType w:val="hybridMultilevel"/>
    <w:tmpl w:val="4DA402BA"/>
    <w:lvl w:ilvl="0" w:tplc="388496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 w:themeColor="accent1" w:themeShade="B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A034AD0"/>
    <w:multiLevelType w:val="multilevel"/>
    <w:tmpl w:val="5E72D594"/>
    <w:lvl w:ilvl="0">
      <w:start w:val="1"/>
      <w:numFmt w:val="bullet"/>
      <w:suff w:val="space"/>
      <w:lvlText w:val=""/>
      <w:lvlJc w:val="left"/>
      <w:pPr>
        <w:ind w:left="216" w:hanging="216"/>
      </w:pPr>
      <w:rPr>
        <w:rFonts w:ascii="Wingdings" w:hAnsi="Wingdings" w:hint="default"/>
        <w:color w:val="39A5B7" w:themeColor="accent1"/>
      </w:rPr>
    </w:lvl>
    <w:lvl w:ilvl="1">
      <w:start w:val="1"/>
      <w:numFmt w:val="bullet"/>
      <w:suff w:val="space"/>
      <w:lvlText w:val="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051FC"/>
    <w:multiLevelType w:val="hybridMultilevel"/>
    <w:tmpl w:val="6B72553C"/>
    <w:lvl w:ilvl="0" w:tplc="8EBC3496">
      <w:start w:val="1"/>
      <w:numFmt w:val="bullet"/>
      <w:suff w:val="space"/>
      <w:lvlText w:val=""/>
      <w:lvlJc w:val="left"/>
      <w:pPr>
        <w:ind w:left="360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a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77507F1C"/>
    <w:multiLevelType w:val="hybridMultilevel"/>
    <w:tmpl w:val="9F224460"/>
    <w:lvl w:ilvl="0" w:tplc="5218DD94">
      <w:start w:val="1"/>
      <w:numFmt w:val="bullet"/>
      <w:suff w:val="space"/>
      <w:lvlText w:val=""/>
      <w:lvlJc w:val="left"/>
      <w:pPr>
        <w:ind w:left="502" w:hanging="360"/>
      </w:pPr>
      <w:rPr>
        <w:rFonts w:ascii="Wingdings" w:hAnsi="Wingdings" w:hint="default"/>
        <w:color w:val="39A5B7" w:themeColor="accen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648274">
    <w:abstractNumId w:val="9"/>
  </w:num>
  <w:num w:numId="2" w16cid:durableId="1563103378">
    <w:abstractNumId w:val="9"/>
    <w:lvlOverride w:ilvl="0">
      <w:startOverride w:val="1"/>
    </w:lvlOverride>
  </w:num>
  <w:num w:numId="3" w16cid:durableId="1703290226">
    <w:abstractNumId w:val="9"/>
    <w:lvlOverride w:ilvl="0">
      <w:startOverride w:val="1"/>
    </w:lvlOverride>
  </w:num>
  <w:num w:numId="4" w16cid:durableId="160002765">
    <w:abstractNumId w:val="9"/>
    <w:lvlOverride w:ilvl="0">
      <w:startOverride w:val="1"/>
    </w:lvlOverride>
  </w:num>
  <w:num w:numId="5" w16cid:durableId="1575823709">
    <w:abstractNumId w:val="8"/>
  </w:num>
  <w:num w:numId="6" w16cid:durableId="1840382677">
    <w:abstractNumId w:val="7"/>
  </w:num>
  <w:num w:numId="7" w16cid:durableId="1384603238">
    <w:abstractNumId w:val="6"/>
  </w:num>
  <w:num w:numId="8" w16cid:durableId="1027827607">
    <w:abstractNumId w:val="5"/>
  </w:num>
  <w:num w:numId="9" w16cid:durableId="1722097855">
    <w:abstractNumId w:val="4"/>
  </w:num>
  <w:num w:numId="10" w16cid:durableId="72286245">
    <w:abstractNumId w:val="3"/>
  </w:num>
  <w:num w:numId="11" w16cid:durableId="1957367150">
    <w:abstractNumId w:val="2"/>
  </w:num>
  <w:num w:numId="12" w16cid:durableId="312376878">
    <w:abstractNumId w:val="1"/>
  </w:num>
  <w:num w:numId="13" w16cid:durableId="934358654">
    <w:abstractNumId w:val="0"/>
  </w:num>
  <w:num w:numId="14" w16cid:durableId="847594334">
    <w:abstractNumId w:val="15"/>
  </w:num>
  <w:num w:numId="15" w16cid:durableId="850148319">
    <w:abstractNumId w:val="19"/>
  </w:num>
  <w:num w:numId="16" w16cid:durableId="1049955151">
    <w:abstractNumId w:val="14"/>
  </w:num>
  <w:num w:numId="17" w16cid:durableId="1169247560">
    <w:abstractNumId w:val="17"/>
  </w:num>
  <w:num w:numId="18" w16cid:durableId="1324964173">
    <w:abstractNumId w:val="12"/>
  </w:num>
  <w:num w:numId="19" w16cid:durableId="792090702">
    <w:abstractNumId w:val="22"/>
  </w:num>
  <w:num w:numId="20" w16cid:durableId="1207138924">
    <w:abstractNumId w:val="20"/>
  </w:num>
  <w:num w:numId="21" w16cid:durableId="1623995741">
    <w:abstractNumId w:val="13"/>
  </w:num>
  <w:num w:numId="22" w16cid:durableId="191653896">
    <w:abstractNumId w:val="16"/>
  </w:num>
  <w:num w:numId="23" w16cid:durableId="1600986248">
    <w:abstractNumId w:val="21"/>
  </w:num>
  <w:num w:numId="24" w16cid:durableId="1748577777">
    <w:abstractNumId w:val="18"/>
  </w:num>
  <w:num w:numId="25" w16cid:durableId="1754279978">
    <w:abstractNumId w:val="10"/>
  </w:num>
  <w:num w:numId="26" w16cid:durableId="1125733006">
    <w:abstractNumId w:val="13"/>
  </w:num>
  <w:num w:numId="27" w16cid:durableId="1782265943">
    <w:abstractNumId w:val="13"/>
  </w:num>
  <w:num w:numId="28" w16cid:durableId="1147895730">
    <w:abstractNumId w:val="13"/>
  </w:num>
  <w:num w:numId="29" w16cid:durableId="1432314689">
    <w:abstractNumId w:val="11"/>
  </w:num>
  <w:num w:numId="30" w16cid:durableId="309360799">
    <w:abstractNumId w:val="13"/>
  </w:num>
  <w:num w:numId="31" w16cid:durableId="694575330">
    <w:abstractNumId w:val="13"/>
  </w:num>
  <w:num w:numId="32" w16cid:durableId="34351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DF6"/>
    <w:rsid w:val="000113CD"/>
    <w:rsid w:val="00030133"/>
    <w:rsid w:val="0005231B"/>
    <w:rsid w:val="000A4F59"/>
    <w:rsid w:val="000A673D"/>
    <w:rsid w:val="000F43C3"/>
    <w:rsid w:val="00141A4C"/>
    <w:rsid w:val="00195DF6"/>
    <w:rsid w:val="001B29CF"/>
    <w:rsid w:val="001C7750"/>
    <w:rsid w:val="00256D7D"/>
    <w:rsid w:val="0028220F"/>
    <w:rsid w:val="002C6FC2"/>
    <w:rsid w:val="00356C14"/>
    <w:rsid w:val="003A1216"/>
    <w:rsid w:val="003F0B37"/>
    <w:rsid w:val="004F0273"/>
    <w:rsid w:val="00511C97"/>
    <w:rsid w:val="00521517"/>
    <w:rsid w:val="0057155A"/>
    <w:rsid w:val="00617B26"/>
    <w:rsid w:val="006270A9"/>
    <w:rsid w:val="00643E2E"/>
    <w:rsid w:val="00675956"/>
    <w:rsid w:val="00681034"/>
    <w:rsid w:val="006F0AAC"/>
    <w:rsid w:val="00816216"/>
    <w:rsid w:val="0087734B"/>
    <w:rsid w:val="0089412A"/>
    <w:rsid w:val="008F56F3"/>
    <w:rsid w:val="008F6EB9"/>
    <w:rsid w:val="00981A5C"/>
    <w:rsid w:val="00982D77"/>
    <w:rsid w:val="009D5933"/>
    <w:rsid w:val="00A25429"/>
    <w:rsid w:val="00A74B61"/>
    <w:rsid w:val="00B23E73"/>
    <w:rsid w:val="00BD768D"/>
    <w:rsid w:val="00C00CE7"/>
    <w:rsid w:val="00C14DB7"/>
    <w:rsid w:val="00C17FAF"/>
    <w:rsid w:val="00C61F8E"/>
    <w:rsid w:val="00C95516"/>
    <w:rsid w:val="00D85BA3"/>
    <w:rsid w:val="00DC7763"/>
    <w:rsid w:val="00E83E4B"/>
    <w:rsid w:val="00F1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995965"/>
  <w15:chartTrackingRefBased/>
  <w15:docId w15:val="{7530BA08-0E0A-47AB-9F46-E31063AB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ru-RU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B29CF"/>
  </w:style>
  <w:style w:type="paragraph" w:styleId="1">
    <w:name w:val="heading 1"/>
    <w:basedOn w:val="a0"/>
    <w:link w:val="10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link w:val="a5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a5">
    <w:name w:val="Заголовок Знак"/>
    <w:basedOn w:val="a1"/>
    <w:link w:val="a4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a6">
    <w:name w:val="Placeholder Text"/>
    <w:basedOn w:val="a1"/>
    <w:uiPriority w:val="99"/>
    <w:semiHidden/>
    <w:rsid w:val="00E83E4B"/>
    <w:rPr>
      <w:color w:val="393939" w:themeColor="text2" w:themeShade="BF"/>
    </w:rPr>
  </w:style>
  <w:style w:type="paragraph" w:styleId="a7">
    <w:name w:val="List Bullet"/>
    <w:basedOn w:val="a0"/>
    <w:uiPriority w:val="10"/>
    <w:unhideWhenUsed/>
    <w:qFormat/>
    <w:rsid w:val="0087734B"/>
    <w:pPr>
      <w:spacing w:line="288" w:lineRule="auto"/>
      <w:contextualSpacing/>
    </w:pPr>
  </w:style>
  <w:style w:type="paragraph" w:styleId="a8">
    <w:name w:val="header"/>
    <w:basedOn w:val="a0"/>
    <w:link w:val="a9"/>
    <w:uiPriority w:val="99"/>
    <w:unhideWhenUsed/>
    <w:pPr>
      <w:spacing w:after="0"/>
    </w:pPr>
  </w:style>
  <w:style w:type="character" w:customStyle="1" w:styleId="a9">
    <w:name w:val="Верхний колонтитул Знак"/>
    <w:basedOn w:val="a1"/>
    <w:link w:val="a8"/>
    <w:uiPriority w:val="99"/>
  </w:style>
  <w:style w:type="paragraph" w:styleId="aa">
    <w:name w:val="footer"/>
    <w:basedOn w:val="a0"/>
    <w:link w:val="ab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ab">
    <w:name w:val="Нижний колонтитул Знак"/>
    <w:basedOn w:val="a1"/>
    <w:link w:val="aa"/>
    <w:uiPriority w:val="99"/>
    <w:rsid w:val="00681034"/>
    <w:rPr>
      <w:color w:val="2A7B88" w:themeColor="accent1" w:themeShade="BF"/>
    </w:rPr>
  </w:style>
  <w:style w:type="character" w:customStyle="1" w:styleId="10">
    <w:name w:val="Заголовок 1 Знак"/>
    <w:basedOn w:val="a1"/>
    <w:link w:val="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ac">
    <w:name w:val="TOC Heading"/>
    <w:basedOn w:val="1"/>
    <w:next w:val="a0"/>
    <w:uiPriority w:val="39"/>
    <w:unhideWhenUsed/>
    <w:qFormat/>
    <w:pPr>
      <w:contextualSpacing w:val="0"/>
      <w:outlineLvl w:val="9"/>
    </w:pPr>
  </w:style>
  <w:style w:type="character" w:styleId="ad">
    <w:name w:val="Intense Emphasis"/>
    <w:basedOn w:val="a1"/>
    <w:uiPriority w:val="21"/>
    <w:semiHidden/>
    <w:unhideWhenUsed/>
    <w:qFormat/>
    <w:rPr>
      <w:i/>
      <w:iCs/>
      <w:color w:val="2A7B88" w:themeColor="accent1" w:themeShade="BF"/>
    </w:rPr>
  </w:style>
  <w:style w:type="character" w:styleId="ae">
    <w:name w:val="Intense Reference"/>
    <w:basedOn w:val="a1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af">
    <w:name w:val="Intense Quote"/>
    <w:basedOn w:val="a0"/>
    <w:next w:val="a0"/>
    <w:link w:val="af0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af0">
    <w:name w:val="Выделенная цитата Знак"/>
    <w:basedOn w:val="a1"/>
    <w:link w:val="af"/>
    <w:uiPriority w:val="30"/>
    <w:semiHidden/>
    <w:rPr>
      <w:i/>
      <w:iCs/>
      <w:color w:val="2A7B88" w:themeColor="accent1" w:themeShade="BF"/>
    </w:rPr>
  </w:style>
  <w:style w:type="paragraph" w:styleId="a">
    <w:name w:val="List Number"/>
    <w:basedOn w:val="a0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af1">
    <w:name w:val="FollowedHyperlink"/>
    <w:basedOn w:val="a1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af2">
    <w:name w:val="Hyperlink"/>
    <w:basedOn w:val="a1"/>
    <w:uiPriority w:val="99"/>
    <w:unhideWhenUsed/>
    <w:rsid w:val="00E83E4B"/>
    <w:rPr>
      <w:color w:val="2A7B88" w:themeColor="accent1" w:themeShade="BF"/>
      <w:u w:val="single"/>
    </w:rPr>
  </w:style>
  <w:style w:type="paragraph" w:styleId="3">
    <w:name w:val="Body Text 3"/>
    <w:basedOn w:val="a0"/>
    <w:link w:val="30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30">
    <w:name w:val="Основной текст 3 Знак"/>
    <w:basedOn w:val="a1"/>
    <w:link w:val="3"/>
    <w:uiPriority w:val="99"/>
    <w:semiHidden/>
    <w:rsid w:val="00E83E4B"/>
    <w:rPr>
      <w:szCs w:val="16"/>
    </w:rPr>
  </w:style>
  <w:style w:type="paragraph" w:styleId="af3">
    <w:name w:val="Block Text"/>
    <w:basedOn w:val="a0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31">
    <w:name w:val="Body Text Indent 3"/>
    <w:basedOn w:val="a0"/>
    <w:link w:val="32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E83E4B"/>
    <w:rPr>
      <w:szCs w:val="16"/>
    </w:rPr>
  </w:style>
  <w:style w:type="character" w:styleId="af4">
    <w:name w:val="annotation reference"/>
    <w:basedOn w:val="a1"/>
    <w:uiPriority w:val="99"/>
    <w:semiHidden/>
    <w:unhideWhenUsed/>
    <w:rsid w:val="0028220F"/>
    <w:rPr>
      <w:sz w:val="22"/>
      <w:szCs w:val="16"/>
    </w:rPr>
  </w:style>
  <w:style w:type="paragraph" w:styleId="af5">
    <w:name w:val="Document Map"/>
    <w:basedOn w:val="a0"/>
    <w:link w:val="af6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1"/>
    <w:link w:val="af5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80">
    <w:name w:val="Заголовок 8 Знак"/>
    <w:basedOn w:val="a1"/>
    <w:link w:val="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7">
    <w:name w:val="caption"/>
    <w:basedOn w:val="a0"/>
    <w:next w:val="a0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af8">
    <w:name w:val="Balloon Text"/>
    <w:basedOn w:val="a0"/>
    <w:link w:val="af9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af9">
    <w:name w:val="Текст выноски Знак"/>
    <w:basedOn w:val="a1"/>
    <w:link w:val="af8"/>
    <w:uiPriority w:val="99"/>
    <w:semiHidden/>
    <w:rsid w:val="0028220F"/>
    <w:rPr>
      <w:rFonts w:ascii="Segoe UI" w:hAnsi="Segoe UI" w:cs="Segoe UI"/>
      <w:szCs w:val="18"/>
    </w:rPr>
  </w:style>
  <w:style w:type="paragraph" w:styleId="afa">
    <w:name w:val="annotation text"/>
    <w:basedOn w:val="a0"/>
    <w:link w:val="afb"/>
    <w:uiPriority w:val="99"/>
    <w:semiHidden/>
    <w:unhideWhenUsed/>
    <w:rsid w:val="0028220F"/>
    <w:rPr>
      <w:szCs w:val="20"/>
    </w:rPr>
  </w:style>
  <w:style w:type="character" w:customStyle="1" w:styleId="afb">
    <w:name w:val="Текст примечания Знак"/>
    <w:basedOn w:val="a1"/>
    <w:link w:val="afa"/>
    <w:uiPriority w:val="99"/>
    <w:semiHidden/>
    <w:rsid w:val="0028220F"/>
    <w:rPr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8220F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8220F"/>
    <w:rPr>
      <w:b/>
      <w:bCs/>
      <w:szCs w:val="20"/>
    </w:rPr>
  </w:style>
  <w:style w:type="paragraph" w:styleId="afe">
    <w:name w:val="endnote text"/>
    <w:basedOn w:val="a0"/>
    <w:link w:val="aff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">
    <w:name w:val="Текст концевой сноски Знак"/>
    <w:basedOn w:val="a1"/>
    <w:link w:val="afe"/>
    <w:uiPriority w:val="99"/>
    <w:semiHidden/>
    <w:rsid w:val="0028220F"/>
    <w:rPr>
      <w:szCs w:val="20"/>
    </w:rPr>
  </w:style>
  <w:style w:type="paragraph" w:styleId="21">
    <w:name w:val="envelope return"/>
    <w:basedOn w:val="a0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0">
    <w:name w:val="footnote text"/>
    <w:basedOn w:val="a0"/>
    <w:link w:val="aff1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aff1">
    <w:name w:val="Текст сноски Знак"/>
    <w:basedOn w:val="a1"/>
    <w:link w:val="aff0"/>
    <w:uiPriority w:val="99"/>
    <w:semiHidden/>
    <w:rsid w:val="0028220F"/>
    <w:rPr>
      <w:szCs w:val="20"/>
    </w:rPr>
  </w:style>
  <w:style w:type="character" w:styleId="HTML">
    <w:name w:val="HTML Code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0">
    <w:name w:val="HTML Keyboard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1">
    <w:name w:val="HTML Preformatted"/>
    <w:basedOn w:val="a0"/>
    <w:link w:val="HTML2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1"/>
    <w:link w:val="HTML1"/>
    <w:uiPriority w:val="99"/>
    <w:semiHidden/>
    <w:rsid w:val="0028220F"/>
    <w:rPr>
      <w:rFonts w:ascii="Consolas" w:hAnsi="Consolas"/>
      <w:szCs w:val="20"/>
    </w:rPr>
  </w:style>
  <w:style w:type="character" w:styleId="HTML3">
    <w:name w:val="HTML Typewriter"/>
    <w:basedOn w:val="a1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aff2">
    <w:name w:val="macro"/>
    <w:link w:val="aff3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3">
    <w:name w:val="Текст макроса Знак"/>
    <w:basedOn w:val="a1"/>
    <w:link w:val="aff2"/>
    <w:uiPriority w:val="99"/>
    <w:semiHidden/>
    <w:rsid w:val="0028220F"/>
    <w:rPr>
      <w:rFonts w:ascii="Consolas" w:hAnsi="Consolas"/>
      <w:szCs w:val="20"/>
    </w:rPr>
  </w:style>
  <w:style w:type="paragraph" w:styleId="aff4">
    <w:name w:val="Plain Text"/>
    <w:basedOn w:val="a0"/>
    <w:link w:val="aff5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aff5">
    <w:name w:val="Текст Знак"/>
    <w:basedOn w:val="a1"/>
    <w:link w:val="aff4"/>
    <w:uiPriority w:val="99"/>
    <w:semiHidden/>
    <w:rsid w:val="0028220F"/>
    <w:rPr>
      <w:rFonts w:ascii="Consolas" w:hAnsi="Consolas"/>
      <w:szCs w:val="21"/>
    </w:rPr>
  </w:style>
  <w:style w:type="character" w:styleId="aff6">
    <w:name w:val="Unresolved Mention"/>
    <w:basedOn w:val="a1"/>
    <w:uiPriority w:val="99"/>
    <w:semiHidden/>
    <w:unhideWhenUsed/>
    <w:rsid w:val="00195DF6"/>
    <w:rPr>
      <w:color w:val="605E5C"/>
      <w:shd w:val="clear" w:color="auto" w:fill="E1DFDD"/>
    </w:rPr>
  </w:style>
  <w:style w:type="paragraph" w:styleId="aff7">
    <w:name w:val="List Paragraph"/>
    <w:basedOn w:val="a0"/>
    <w:uiPriority w:val="34"/>
    <w:unhideWhenUsed/>
    <w:qFormat/>
    <w:rsid w:val="00195DF6"/>
    <w:pPr>
      <w:ind w:left="720"/>
      <w:contextualSpacing/>
    </w:pPr>
  </w:style>
  <w:style w:type="paragraph" w:styleId="aff8">
    <w:name w:val="Normal (Web)"/>
    <w:basedOn w:val="a0"/>
    <w:uiPriority w:val="99"/>
    <w:semiHidden/>
    <w:unhideWhenUsed/>
    <w:rsid w:val="00195D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character" w:customStyle="1" w:styleId="hgkelc">
    <w:name w:val="hgkelc"/>
    <w:basedOn w:val="a1"/>
    <w:rsid w:val="004F0273"/>
  </w:style>
  <w:style w:type="paragraph" w:styleId="11">
    <w:name w:val="toc 1"/>
    <w:basedOn w:val="a0"/>
    <w:next w:val="a0"/>
    <w:autoRedefine/>
    <w:uiPriority w:val="39"/>
    <w:unhideWhenUsed/>
    <w:rsid w:val="00D85BA3"/>
    <w:pPr>
      <w:spacing w:after="100"/>
    </w:pPr>
  </w:style>
  <w:style w:type="paragraph" w:styleId="22">
    <w:name w:val="toc 2"/>
    <w:basedOn w:val="a0"/>
    <w:next w:val="a0"/>
    <w:autoRedefine/>
    <w:uiPriority w:val="39"/>
    <w:unhideWhenUsed/>
    <w:rsid w:val="00D85BA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3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6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1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9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1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2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8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51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oksa.ramanch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ioksa-Ramanchu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in/lioksa-ramanchu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.me/vitank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6;&#1077;&#1079;&#1102;&#1084;&#1077;%20(&#1094;&#1074;&#1077;&#1090;&#1085;&#1086;&#1077;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C45FD-57A9-4C36-A0B8-D7897C5C1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Резюме (цветное).dotx</Template>
  <TotalTime>171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Lioksa</dc:creator>
  <cp:keywords/>
  <cp:lastModifiedBy>Aliaksiej Ramanchuk</cp:lastModifiedBy>
  <cp:revision>8</cp:revision>
  <dcterms:created xsi:type="dcterms:W3CDTF">2024-08-19T19:26:00Z</dcterms:created>
  <dcterms:modified xsi:type="dcterms:W3CDTF">2024-10-17T13:23:00Z</dcterms:modified>
  <cp:version/>
</cp:coreProperties>
</file>